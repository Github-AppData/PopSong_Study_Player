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6A5" w14:textId="3DA5E421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4C7991">
        <w:rPr>
          <w:lang w:eastAsia="ko-KR"/>
        </w:rPr>
        <w:t>&lt;</w:t>
      </w:r>
      <w:proofErr w:type="gramStart"/>
      <w:r w:rsidR="00C1120F">
        <w:rPr>
          <w:rFonts w:hint="eastAsia"/>
          <w:lang w:eastAsia="ko-KR"/>
        </w:rPr>
        <w:t>팝송</w:t>
      </w:r>
      <w:r w:rsidR="00C1120F">
        <w:rPr>
          <w:rFonts w:hint="eastAsia"/>
          <w:lang w:eastAsia="ko-KR"/>
        </w:rPr>
        <w:t xml:space="preserve"> </w:t>
      </w:r>
      <w:r w:rsidR="00C1120F">
        <w:rPr>
          <w:lang w:eastAsia="ko-KR"/>
        </w:rPr>
        <w:t xml:space="preserve"> </w:t>
      </w:r>
      <w:r w:rsidR="00C1120F">
        <w:rPr>
          <w:rFonts w:hint="eastAsia"/>
          <w:lang w:eastAsia="ko-KR"/>
        </w:rPr>
        <w:t>공부</w:t>
      </w:r>
      <w:proofErr w:type="gramEnd"/>
      <w:r w:rsidR="00C1120F">
        <w:rPr>
          <w:rFonts w:hint="eastAsia"/>
          <w:lang w:eastAsia="ko-KR"/>
        </w:rPr>
        <w:t xml:space="preserve"> </w:t>
      </w:r>
      <w:r w:rsidR="00C1120F">
        <w:rPr>
          <w:rFonts w:hint="eastAsia"/>
          <w:lang w:eastAsia="ko-KR"/>
        </w:rPr>
        <w:t>어플</w:t>
      </w:r>
      <w:r w:rsidR="004C7991">
        <w:rPr>
          <w:lang w:eastAsia="ko-KR"/>
        </w:rPr>
        <w:t>&gt;</w:t>
      </w:r>
      <w:r>
        <w:fldChar w:fldCharType="end"/>
      </w:r>
    </w:p>
    <w:p w14:paraId="41F05C63" w14:textId="77777777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4C7991">
        <w:rPr>
          <w:lang w:eastAsia="ko-KR"/>
        </w:rPr>
        <w:t>Software Requirements Specification</w:t>
      </w:r>
      <w:r>
        <w:fldChar w:fldCharType="end"/>
      </w:r>
    </w:p>
    <w:p w14:paraId="6C2C32C6" w14:textId="77777777" w:rsidR="00092BFA" w:rsidRDefault="00092BFA">
      <w:pPr>
        <w:rPr>
          <w:lang w:eastAsia="ko-KR"/>
        </w:rPr>
      </w:pPr>
    </w:p>
    <w:p w14:paraId="76A4D5E7" w14:textId="77777777" w:rsidR="00092BFA" w:rsidRDefault="00092BFA">
      <w:pPr>
        <w:rPr>
          <w:lang w:eastAsia="ko-KR"/>
        </w:rPr>
      </w:pPr>
    </w:p>
    <w:p w14:paraId="2CAF086A" w14:textId="296B4FD9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</w:t>
      </w:r>
      <w:r w:rsidR="001D0087">
        <w:rPr>
          <w:sz w:val="28"/>
          <w:lang w:eastAsia="ko-KR"/>
        </w:rPr>
        <w:t>4&gt;</w:t>
      </w:r>
    </w:p>
    <w:p w14:paraId="51E289F9" w14:textId="77777777" w:rsidR="00092BFA" w:rsidRPr="00CF4F5D" w:rsidRDefault="00092BFA">
      <w:pPr>
        <w:pStyle w:val="a3"/>
        <w:rPr>
          <w:i/>
          <w:iCs/>
          <w:sz w:val="28"/>
          <w:lang w:eastAsia="ko-KR"/>
        </w:rPr>
      </w:pPr>
    </w:p>
    <w:p w14:paraId="7AD3E986" w14:textId="77777777" w:rsidR="00092BFA" w:rsidRPr="00CF4F5D" w:rsidRDefault="00092BFA">
      <w:pPr>
        <w:jc w:val="right"/>
        <w:rPr>
          <w:i/>
          <w:iCs/>
          <w:lang w:eastAsia="ko-KR"/>
        </w:rPr>
      </w:pPr>
    </w:p>
    <w:p w14:paraId="765EB653" w14:textId="60D7604A" w:rsidR="00CF4F5D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[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사용자의 동영상을 기본으로 </w:t>
      </w:r>
      <w:r w:rsidR="00EC7A9B">
        <w:rPr>
          <w:rFonts w:ascii="바탕" w:eastAsia="바탕" w:hAnsi="바탕" w:hint="eastAsia"/>
          <w:i/>
          <w:iCs/>
          <w:color w:val="0000FF"/>
          <w:sz w:val="20"/>
          <w:szCs w:val="20"/>
        </w:rPr>
        <w:t>설치되어</w:t>
      </w:r>
      <w:r w:rsidR="000B1C9F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있는 앱에다가 추가적인 기능을 넣어서 </w:t>
      </w:r>
      <w:r w:rsidR="003373D5">
        <w:rPr>
          <w:rFonts w:ascii="바탕" w:eastAsia="바탕" w:hAnsi="바탕" w:hint="eastAsia"/>
          <w:i/>
          <w:iCs/>
          <w:color w:val="0000FF"/>
          <w:sz w:val="20"/>
          <w:szCs w:val="20"/>
        </w:rPr>
        <w:t>재생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>해주는 앱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</w:p>
    <w:p w14:paraId="1C212689" w14:textId="6BAED488" w:rsidR="00BF0D3E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실행환경은 안드로이드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13</w:t>
      </w:r>
      <w:r w:rsidR="00FF2365">
        <w:rPr>
          <w:rFonts w:ascii="바탕" w:eastAsia="바탕" w:hAnsi="바탕"/>
          <w:i/>
          <w:iCs/>
          <w:color w:val="0000FF"/>
          <w:sz w:val="20"/>
          <w:szCs w:val="20"/>
        </w:rPr>
        <w:t>.0</w:t>
      </w:r>
      <w:r w:rsidR="00DA5F83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DA5F83">
        <w:rPr>
          <w:rFonts w:ascii="바탕" w:eastAsia="바탕" w:hAnsi="바탕" w:hint="eastAsia"/>
          <w:i/>
          <w:iCs/>
          <w:color w:val="0000FF"/>
          <w:sz w:val="20"/>
          <w:szCs w:val="20"/>
        </w:rPr>
        <w:t>버전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에서 개발하고 최소 실행환경은 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안드로이드 버전 </w:t>
      </w:r>
      <w:r w:rsidR="00FF2365">
        <w:rPr>
          <w:rFonts w:ascii="바탕" w:eastAsia="바탕" w:hAnsi="바탕"/>
          <w:i/>
          <w:iCs/>
          <w:color w:val="0000FF"/>
          <w:sz w:val="20"/>
          <w:szCs w:val="20"/>
        </w:rPr>
        <w:t>8.0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까지 지원한다</w:t>
      </w:r>
      <w:r w:rsidR="00CF4F5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] </w:t>
      </w:r>
    </w:p>
    <w:p w14:paraId="1CF70858" w14:textId="77777777" w:rsidR="00092BFA" w:rsidRPr="00CF4F5D" w:rsidRDefault="00092BFA">
      <w:pPr>
        <w:pStyle w:val="a9"/>
        <w:rPr>
          <w:i/>
          <w:iCs/>
          <w:lang w:eastAsia="ko-KR"/>
        </w:rPr>
      </w:pPr>
    </w:p>
    <w:p w14:paraId="4C07E239" w14:textId="77777777" w:rsidR="00092BFA" w:rsidRPr="00C36B6A" w:rsidRDefault="00092BFA">
      <w:pPr>
        <w:pStyle w:val="a9"/>
        <w:rPr>
          <w:lang w:eastAsia="ko-KR"/>
        </w:rPr>
        <w:sectPr w:rsidR="00092BFA" w:rsidRPr="00C36B6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E7EC5" w14:textId="77777777" w:rsidR="00092BFA" w:rsidRDefault="00092BFA">
      <w:pPr>
        <w:pStyle w:val="a3"/>
      </w:pPr>
      <w:r>
        <w:lastRenderedPageBreak/>
        <w:t>Revision History</w:t>
      </w:r>
    </w:p>
    <w:p w14:paraId="5FA9D6B9" w14:textId="77777777" w:rsidR="00A253B1" w:rsidRPr="00A253B1" w:rsidRDefault="00A253B1" w:rsidP="00A253B1"/>
    <w:tbl>
      <w:tblPr>
        <w:tblW w:w="9915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191"/>
        <w:gridCol w:w="2268"/>
      </w:tblGrid>
      <w:tr w:rsidR="00092BFA" w14:paraId="20C0B556" w14:textId="77777777" w:rsidTr="00C1120F">
        <w:tc>
          <w:tcPr>
            <w:tcW w:w="2304" w:type="dxa"/>
            <w:shd w:val="clear" w:color="auto" w:fill="E0E0E0"/>
          </w:tcPr>
          <w:p w14:paraId="40D2322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ADA8277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4191" w:type="dxa"/>
            <w:shd w:val="clear" w:color="auto" w:fill="E0E0E0"/>
          </w:tcPr>
          <w:p w14:paraId="0BCC04F2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268" w:type="dxa"/>
            <w:shd w:val="clear" w:color="auto" w:fill="E0E0E0"/>
          </w:tcPr>
          <w:p w14:paraId="2CE6791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9E1225" w14:paraId="3C5E2147" w14:textId="77777777" w:rsidTr="00C1120F">
        <w:tc>
          <w:tcPr>
            <w:tcW w:w="2304" w:type="dxa"/>
          </w:tcPr>
          <w:p w14:paraId="1BF96462" w14:textId="3BF2D258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</w:t>
            </w:r>
            <w:r w:rsidR="00C1120F">
              <w:rPr>
                <w:b/>
              </w:rPr>
              <w:t>18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98CC9A9" w14:textId="6F70BA9A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E21B4C">
              <w:rPr>
                <w:rFonts w:hint="eastAsia"/>
                <w:b/>
                <w:lang w:eastAsia="ko-KR"/>
              </w:rPr>
              <w:t>&lt;</w:t>
            </w:r>
            <w:r w:rsidRPr="00E21B4C">
              <w:rPr>
                <w:b/>
                <w:lang w:eastAsia="ko-KR"/>
              </w:rPr>
              <w:t>1.0&gt;</w:t>
            </w:r>
          </w:p>
        </w:tc>
        <w:tc>
          <w:tcPr>
            <w:tcW w:w="4191" w:type="dxa"/>
          </w:tcPr>
          <w:p w14:paraId="39212BDE" w14:textId="617EBEBB" w:rsidR="009E1225" w:rsidRPr="00092BFA" w:rsidRDefault="00C1120F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 xml:space="preserve">UI </w:t>
            </w:r>
            <w:r>
              <w:rPr>
                <w:rFonts w:hint="eastAsia"/>
                <w:b/>
                <w:lang w:eastAsia="ko-KR"/>
              </w:rPr>
              <w:t>구성</w:t>
            </w:r>
          </w:p>
        </w:tc>
        <w:tc>
          <w:tcPr>
            <w:tcW w:w="2268" w:type="dxa"/>
          </w:tcPr>
          <w:p w14:paraId="489CA476" w14:textId="349D3A01" w:rsidR="009E1225" w:rsidRPr="00092BFA" w:rsidRDefault="00C1120F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ko-KR"/>
              </w:rPr>
              <w:t>서민지</w:t>
            </w:r>
          </w:p>
        </w:tc>
      </w:tr>
      <w:tr w:rsidR="00584307" w14:paraId="1967DE3D" w14:textId="77777777" w:rsidTr="00C1120F">
        <w:tc>
          <w:tcPr>
            <w:tcW w:w="2304" w:type="dxa"/>
          </w:tcPr>
          <w:p w14:paraId="022F758A" w14:textId="79E200F2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</w:t>
            </w:r>
            <w:r w:rsidR="00C1120F">
              <w:rPr>
                <w:b/>
              </w:rPr>
              <w:t>5</w:t>
            </w:r>
            <w:r>
              <w:rPr>
                <w:b/>
              </w:rPr>
              <w:t>-0</w:t>
            </w:r>
            <w:r w:rsidR="00C1120F">
              <w:rPr>
                <w:b/>
              </w:rPr>
              <w:t>3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1BCF351" w14:textId="531BFFB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4191" w:type="dxa"/>
          </w:tcPr>
          <w:p w14:paraId="78CF4F81" w14:textId="173AB05C" w:rsidR="00584307" w:rsidRPr="00C1120F" w:rsidRDefault="00C1120F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DBHelper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268" w:type="dxa"/>
          </w:tcPr>
          <w:p w14:paraId="4429F9FB" w14:textId="687D5FF6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</w:t>
            </w:r>
            <w:r w:rsidR="00C1120F">
              <w:rPr>
                <w:rFonts w:hint="eastAsia"/>
                <w:b/>
                <w:lang w:eastAsia="ko-KR"/>
              </w:rPr>
              <w:t>종현</w:t>
            </w:r>
          </w:p>
        </w:tc>
      </w:tr>
      <w:tr w:rsidR="00584307" w14:paraId="1C79C7DA" w14:textId="77777777" w:rsidTr="00C1120F">
        <w:tc>
          <w:tcPr>
            <w:tcW w:w="2304" w:type="dxa"/>
          </w:tcPr>
          <w:p w14:paraId="40C58BA6" w14:textId="078E4FA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</w:t>
            </w:r>
            <w:r w:rsidR="00C1120F">
              <w:rPr>
                <w:b/>
              </w:rPr>
              <w:t>5</w:t>
            </w:r>
            <w:r>
              <w:rPr>
                <w:b/>
              </w:rPr>
              <w:t>-</w:t>
            </w:r>
            <w:r w:rsidR="00C1120F">
              <w:rPr>
                <w:b/>
              </w:rPr>
              <w:t>22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8B2FB3" w14:textId="0B4804D4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</w:t>
            </w:r>
            <w:r w:rsidR="00C1120F">
              <w:rPr>
                <w:b/>
              </w:rPr>
              <w:t>2</w:t>
            </w:r>
            <w:r>
              <w:rPr>
                <w:b/>
              </w:rPr>
              <w:t>&gt;</w:t>
            </w:r>
          </w:p>
        </w:tc>
        <w:tc>
          <w:tcPr>
            <w:tcW w:w="4191" w:type="dxa"/>
          </w:tcPr>
          <w:p w14:paraId="77B1E268" w14:textId="45A0362B" w:rsidR="00584307" w:rsidRPr="00092BFA" w:rsidRDefault="00C1120F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 xml:space="preserve">DB </w:t>
            </w:r>
            <w:r>
              <w:rPr>
                <w:rFonts w:hint="eastAsia"/>
                <w:b/>
                <w:lang w:eastAsia="ko-KR"/>
              </w:rPr>
              <w:t>구성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데이터베이스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연결</w:t>
            </w:r>
          </w:p>
        </w:tc>
        <w:tc>
          <w:tcPr>
            <w:tcW w:w="2268" w:type="dxa"/>
          </w:tcPr>
          <w:p w14:paraId="7E479DB3" w14:textId="5E5B006E" w:rsidR="00584307" w:rsidRPr="00092BFA" w:rsidRDefault="00C1120F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김태욱</w:t>
            </w:r>
          </w:p>
        </w:tc>
      </w:tr>
      <w:tr w:rsidR="00584307" w14:paraId="7CFECC4F" w14:textId="77777777" w:rsidTr="00C1120F">
        <w:tc>
          <w:tcPr>
            <w:tcW w:w="2304" w:type="dxa"/>
          </w:tcPr>
          <w:p w14:paraId="06F4B85C" w14:textId="75709897" w:rsidR="00584307" w:rsidRPr="00092BFA" w:rsidRDefault="00A253B1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584307" w:rsidRPr="00092BFA">
              <w:rPr>
                <w:b/>
              </w:rPr>
              <w:t>&lt;</w:t>
            </w:r>
            <w:r w:rsidR="00584307">
              <w:rPr>
                <w:b/>
              </w:rPr>
              <w:t>2023-</w:t>
            </w:r>
            <w:r w:rsidR="00C1120F">
              <w:rPr>
                <w:b/>
              </w:rPr>
              <w:t>06-05</w:t>
            </w:r>
            <w:r w:rsidR="00584307"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5163CE" w14:textId="340A0438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</w:t>
            </w:r>
            <w:r w:rsidR="00C1120F">
              <w:rPr>
                <w:b/>
              </w:rPr>
              <w:t>3</w:t>
            </w:r>
            <w:r>
              <w:rPr>
                <w:b/>
              </w:rPr>
              <w:t>&gt;</w:t>
            </w:r>
          </w:p>
        </w:tc>
        <w:tc>
          <w:tcPr>
            <w:tcW w:w="4191" w:type="dxa"/>
          </w:tcPr>
          <w:p w14:paraId="4E6ED37D" w14:textId="10A59B32" w:rsidR="00584307" w:rsidRPr="00092BFA" w:rsidRDefault="00C1120F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플레이리스트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공부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신청곡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신청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관련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작업</w:t>
            </w:r>
          </w:p>
        </w:tc>
        <w:tc>
          <w:tcPr>
            <w:tcW w:w="2268" w:type="dxa"/>
          </w:tcPr>
          <w:p w14:paraId="0CB453C8" w14:textId="471C7831" w:rsidR="00584307" w:rsidRPr="00092BFA" w:rsidRDefault="00A253B1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이초희</w:t>
            </w:r>
            <w:proofErr w:type="spellEnd"/>
          </w:p>
        </w:tc>
      </w:tr>
      <w:tr w:rsidR="00584307" w14:paraId="527B12AB" w14:textId="77777777" w:rsidTr="00C1120F">
        <w:tc>
          <w:tcPr>
            <w:tcW w:w="2304" w:type="dxa"/>
          </w:tcPr>
          <w:p w14:paraId="5F1C2B5A" w14:textId="5B7E3436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</w:t>
            </w:r>
            <w:r w:rsidR="00A253B1">
              <w:rPr>
                <w:b/>
              </w:rPr>
              <w:t>06-10&gt;</w:t>
            </w:r>
          </w:p>
        </w:tc>
        <w:tc>
          <w:tcPr>
            <w:tcW w:w="1152" w:type="dxa"/>
          </w:tcPr>
          <w:p w14:paraId="56B80E69" w14:textId="626CF7AE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</w:t>
            </w:r>
            <w:r w:rsidR="001D0087">
              <w:rPr>
                <w:b/>
              </w:rPr>
              <w:t>4</w:t>
            </w:r>
            <w:r>
              <w:rPr>
                <w:b/>
              </w:rPr>
              <w:t>&gt;</w:t>
            </w:r>
          </w:p>
        </w:tc>
        <w:tc>
          <w:tcPr>
            <w:tcW w:w="4191" w:type="dxa"/>
          </w:tcPr>
          <w:p w14:paraId="6E0DAF81" w14:textId="4E5E30CF" w:rsidR="00584307" w:rsidRPr="00092BFA" w:rsidRDefault="00A253B1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ko-KR"/>
              </w:rPr>
              <w:t>단어파트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가사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번역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노래재생</w:t>
            </w:r>
          </w:p>
        </w:tc>
        <w:tc>
          <w:tcPr>
            <w:tcW w:w="2268" w:type="dxa"/>
          </w:tcPr>
          <w:p w14:paraId="1E12CE25" w14:textId="44AC0CBA" w:rsidR="00584307" w:rsidRPr="00092BFA" w:rsidRDefault="00A253B1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김선우</w:t>
            </w:r>
          </w:p>
        </w:tc>
      </w:tr>
    </w:tbl>
    <w:p w14:paraId="55F0FCCB" w14:textId="77777777" w:rsidR="00092BFA" w:rsidRDefault="00092BFA">
      <w:pPr>
        <w:rPr>
          <w:lang w:eastAsia="ko-KR"/>
        </w:rPr>
      </w:pPr>
    </w:p>
    <w:p w14:paraId="191EC899" w14:textId="77777777" w:rsidR="00092BFA" w:rsidRDefault="00092BFA">
      <w:pPr>
        <w:pStyle w:val="a3"/>
      </w:pPr>
      <w:r>
        <w:rPr>
          <w:lang w:eastAsia="ko-KR"/>
        </w:rPr>
        <w:br w:type="page"/>
      </w:r>
      <w:r>
        <w:lastRenderedPageBreak/>
        <w:t>Table of Contents</w:t>
      </w:r>
    </w:p>
    <w:p w14:paraId="4D0248AF" w14:textId="326D7783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Introduction</w:t>
      </w:r>
      <w:r w:rsidR="00AE24E6" w:rsidRPr="00D47A21">
        <w:rPr>
          <w:noProof/>
          <w:sz w:val="24"/>
          <w:szCs w:val="32"/>
        </w:rPr>
        <w:t xml:space="preserve"> (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소개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)</w:t>
      </w:r>
      <w:r w:rsidRPr="00D47A21">
        <w:rPr>
          <w:noProof/>
          <w:sz w:val="22"/>
          <w:szCs w:val="22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B36C4" w14:textId="674585F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목적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2BCFE0" w14:textId="45185C9A" w:rsidR="00092BFA" w:rsidRDefault="00092BFA" w:rsidP="00A72D15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범위</w:t>
      </w:r>
      <w:r w:rsidR="00AE24E6"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34D82" w14:textId="32132583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</w:t>
      </w:r>
      <w:r w:rsidR="00A72D15">
        <w:rPr>
          <w:noProof/>
        </w:rPr>
        <w:t>3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개요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0EE5B" w14:textId="200A3BFA" w:rsidR="00AE24E6" w:rsidRPr="000931F0" w:rsidRDefault="00092BFA" w:rsidP="000931F0">
      <w:pPr>
        <w:pStyle w:val="10"/>
        <w:tabs>
          <w:tab w:val="left" w:pos="432"/>
        </w:tabs>
        <w:rPr>
          <w:noProof/>
          <w:szCs w:val="24"/>
          <w:lang w:eastAsia="ko-KR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Overall Description</w:t>
      </w:r>
      <w:r w:rsidR="00D47A21">
        <w:rPr>
          <w:noProof/>
          <w:sz w:val="24"/>
          <w:szCs w:val="32"/>
        </w:rPr>
        <w:t xml:space="preserve"> (</w:t>
      </w:r>
      <w:r w:rsidR="00D47A21" w:rsidRPr="00D47A21">
        <w:rPr>
          <w:rFonts w:hint="eastAsia"/>
          <w:noProof/>
          <w:sz w:val="24"/>
          <w:szCs w:val="32"/>
        </w:rPr>
        <w:t>전체</w:t>
      </w:r>
      <w:r w:rsidR="00D47A21" w:rsidRPr="00D47A21">
        <w:rPr>
          <w:rFonts w:hint="eastAsia"/>
          <w:noProof/>
          <w:sz w:val="24"/>
          <w:szCs w:val="32"/>
        </w:rPr>
        <w:t xml:space="preserve"> </w:t>
      </w:r>
      <w:r w:rsidR="00D47A21" w:rsidRPr="00D47A21">
        <w:rPr>
          <w:rFonts w:hint="eastAsia"/>
          <w:noProof/>
          <w:sz w:val="24"/>
          <w:szCs w:val="32"/>
        </w:rPr>
        <w:t>설명</w:t>
      </w:r>
      <w:r w:rsidR="00D47A21">
        <w:rPr>
          <w:rFonts w:hint="eastAsia"/>
          <w:noProof/>
          <w:sz w:val="24"/>
          <w:szCs w:val="32"/>
          <w:lang w:eastAsia="ko-KR"/>
        </w:rPr>
        <w:t>)</w:t>
      </w:r>
    </w:p>
    <w:p w14:paraId="271501F6" w14:textId="04CB4DE3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1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Product Function (</w:t>
      </w:r>
      <w:r w:rsidR="00AE24E6">
        <w:rPr>
          <w:rFonts w:hint="eastAsia"/>
          <w:noProof/>
          <w:lang w:eastAsia="ko-KR"/>
        </w:rPr>
        <w:t>제품의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기능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_Toc456598588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6BF8F93B" w14:textId="397297B9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2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User Characteristics (</w:t>
      </w:r>
      <w:r w:rsidR="00AE24E6">
        <w:rPr>
          <w:rFonts w:hint="eastAsia"/>
          <w:noProof/>
          <w:lang w:eastAsia="ko-KR"/>
        </w:rPr>
        <w:t>사용자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특성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_Toc456598589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7E357C" w14:textId="5AAD2411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3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Constraints (</w:t>
      </w:r>
      <w:r w:rsidR="00AE24E6">
        <w:rPr>
          <w:rFonts w:hint="eastAsia"/>
          <w:noProof/>
          <w:lang w:eastAsia="ko-KR"/>
        </w:rPr>
        <w:t>제약사항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_Toc456598590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09D6A300" w14:textId="1C1AA86F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4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Assumptions and Dependencies (</w:t>
      </w:r>
      <w:r w:rsidR="00AE24E6">
        <w:rPr>
          <w:rFonts w:hint="eastAsia"/>
          <w:noProof/>
          <w:lang w:eastAsia="ko-KR"/>
        </w:rPr>
        <w:t>가정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및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의존성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_Toc456598591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EB57B7" w14:textId="77777777" w:rsidR="00AE24E6" w:rsidRPr="00AE24E6" w:rsidRDefault="00AE24E6" w:rsidP="00AE24E6">
      <w:pPr>
        <w:rPr>
          <w:lang w:eastAsia="ko-KR"/>
        </w:rPr>
      </w:pPr>
    </w:p>
    <w:p w14:paraId="336A3FCE" w14:textId="4E51EDA4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Specific Requirements</w:t>
      </w:r>
      <w:r w:rsidR="006227B1" w:rsidRPr="00D47A21">
        <w:rPr>
          <w:noProof/>
          <w:sz w:val="24"/>
          <w:szCs w:val="32"/>
        </w:rPr>
        <w:t xml:space="preserve"> (</w:t>
      </w:r>
      <w:r w:rsidR="006227B1" w:rsidRPr="00D47A21">
        <w:rPr>
          <w:rFonts w:hint="eastAsia"/>
          <w:noProof/>
          <w:sz w:val="24"/>
          <w:szCs w:val="32"/>
        </w:rPr>
        <w:t>특정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요구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사항</w:t>
      </w:r>
      <w:r w:rsidR="006227B1"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E8247" w14:textId="18349ED1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6227B1">
        <w:rPr>
          <w:noProof/>
        </w:rPr>
        <w:t xml:space="preserve"> (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78995C" w14:textId="3A24BF9C" w:rsidR="00092BFA" w:rsidRDefault="00092BFA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79CFD" w14:textId="77777777" w:rsidR="00D414A4" w:rsidRPr="00D414A4" w:rsidRDefault="00D414A4" w:rsidP="00D414A4"/>
    <w:p w14:paraId="04A047C6" w14:textId="7E917D8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6227B1" w:rsidRPr="00873E3F">
        <w:rPr>
          <w:noProof/>
          <w:sz w:val="24"/>
          <w:szCs w:val="24"/>
        </w:rPr>
        <w:t>Non-functional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i</w:t>
      </w:r>
      <w:r w:rsidR="006227B1" w:rsidRPr="00873E3F">
        <w:rPr>
          <w:noProof/>
          <w:sz w:val="24"/>
          <w:szCs w:val="24"/>
          <w:lang w:eastAsia="ko-KR"/>
        </w:rPr>
        <w:t>ty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비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기능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68EE9" w14:textId="3ED469C0" w:rsidR="00092BFA" w:rsidRDefault="00092BFA" w:rsidP="006227B1">
      <w:pPr>
        <w:pStyle w:val="30"/>
        <w:tabs>
          <w:tab w:val="clear" w:pos="1440"/>
          <w:tab w:val="left" w:pos="1600"/>
        </w:tabs>
        <w:rPr>
          <w:noProof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947771" w:rsidRPr="00947771">
        <w:rPr>
          <w:noProof/>
        </w:rPr>
        <w:t xml:space="preserve"> </w:t>
      </w:r>
      <w:r w:rsidR="00947771" w:rsidRPr="006227B1">
        <w:rPr>
          <w:noProof/>
        </w:rPr>
        <w:t>Non-functional</w:t>
      </w:r>
      <w:r>
        <w:rPr>
          <w:noProof/>
        </w:rPr>
        <w:t xml:space="preserve"> Requirement One&gt;</w:t>
      </w:r>
      <w:r>
        <w:rPr>
          <w:noProof/>
        </w:rPr>
        <w:tab/>
      </w:r>
    </w:p>
    <w:p w14:paraId="5C390A7E" w14:textId="77777777" w:rsidR="00D414A4" w:rsidRPr="00D414A4" w:rsidRDefault="00D414A4" w:rsidP="00D414A4"/>
    <w:p w14:paraId="71B56891" w14:textId="77BD3E92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6227B1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Interfaces</w:t>
      </w:r>
      <w:r w:rsidR="006227B1" w:rsidRPr="00873E3F">
        <w:rPr>
          <w:noProof/>
          <w:sz w:val="24"/>
          <w:szCs w:val="24"/>
          <w:lang w:eastAsia="ko-KR"/>
        </w:rPr>
        <w:t xml:space="preserve">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인터페이스</w:t>
      </w:r>
      <w:r w:rsidR="00D414A4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D414A4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779807B" w14:textId="0C7EB566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User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유저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42C79F" w14:textId="051B1631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.2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Hardware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하드웨어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BF10FE6" w14:textId="53BADA89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Software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소프트웨어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9FBF58B" w14:textId="44F4EF71" w:rsidR="00092BFA" w:rsidRDefault="00092BFA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.4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Communications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통신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CA6E51" w14:textId="77777777" w:rsidR="00D414A4" w:rsidRPr="00D414A4" w:rsidRDefault="00D414A4" w:rsidP="00D414A4">
      <w:pPr>
        <w:rPr>
          <w:lang w:eastAsia="ko-KR"/>
        </w:rPr>
      </w:pPr>
    </w:p>
    <w:p w14:paraId="0F80CAC2" w14:textId="2B817F58" w:rsidR="00D414A4" w:rsidRDefault="00D414A4" w:rsidP="00D414A4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4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Other requirements (</w:t>
      </w:r>
      <w:r w:rsidRPr="00873E3F">
        <w:rPr>
          <w:rFonts w:hint="eastAsia"/>
          <w:noProof/>
          <w:sz w:val="24"/>
          <w:szCs w:val="24"/>
          <w:lang w:eastAsia="ko-KR"/>
        </w:rPr>
        <w:t>기타</w:t>
      </w:r>
      <w:r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D3070FA" w14:textId="5440BC0C" w:rsidR="00D47A21" w:rsidRDefault="00D414A4" w:rsidP="007862CB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</w:t>
      </w:r>
      <w:r w:rsidR="00D47A21">
        <w:rPr>
          <w:noProof/>
          <w:lang w:eastAsia="ko-KR"/>
        </w:rPr>
        <w:t xml:space="preserve"> </w:t>
      </w:r>
      <w:r w:rsidR="00D47A21" w:rsidRPr="00D47A21">
        <w:rPr>
          <w:noProof/>
          <w:lang w:eastAsia="ko-KR"/>
        </w:rPr>
        <w:t>Throughput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처리량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AB38E" w14:textId="6AEF08E9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2</w:t>
      </w:r>
      <w:r>
        <w:rPr>
          <w:noProof/>
          <w:sz w:val="24"/>
          <w:szCs w:val="24"/>
        </w:rPr>
        <w:tab/>
      </w:r>
      <w:r w:rsidR="00D47A21">
        <w:rPr>
          <w:noProof/>
        </w:rPr>
        <w:t>Response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응답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73936" w14:textId="7C379F69" w:rsidR="00D414A4" w:rsidRDefault="00D414A4" w:rsidP="00D414A4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3</w:t>
      </w:r>
      <w:r>
        <w:rPr>
          <w:noProof/>
          <w:sz w:val="24"/>
          <w:szCs w:val="24"/>
        </w:rPr>
        <w:tab/>
      </w:r>
      <w:r w:rsidR="00D47A21">
        <w:rPr>
          <w:noProof/>
        </w:rPr>
        <w:t>Boot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부팅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AA9B9E" w14:textId="6F92E152" w:rsidR="00D414A4" w:rsidRDefault="00D414A4" w:rsidP="00D47A21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4</w:t>
      </w:r>
      <w:r>
        <w:rPr>
          <w:noProof/>
          <w:sz w:val="24"/>
          <w:szCs w:val="24"/>
        </w:rPr>
        <w:tab/>
      </w:r>
      <w:r w:rsidR="00D47A21" w:rsidRPr="00D47A21">
        <w:rPr>
          <w:noProof/>
        </w:rPr>
        <w:t xml:space="preserve">Legal requirements 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법적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A091C" w14:textId="77777777" w:rsidR="00873E3F" w:rsidRDefault="00873E3F" w:rsidP="00873E3F">
      <w:pPr>
        <w:rPr>
          <w:noProof/>
          <w:szCs w:val="24"/>
        </w:rPr>
      </w:pPr>
    </w:p>
    <w:p w14:paraId="455DFF3C" w14:textId="7C9616B3" w:rsidR="00873E3F" w:rsidRPr="00873E3F" w:rsidRDefault="00873E3F" w:rsidP="00873E3F">
      <w:pPr>
        <w:rPr>
          <w:lang w:eastAsia="ko-KR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Pr="00873E3F">
        <w:rPr>
          <w:noProof/>
          <w:sz w:val="24"/>
          <w:szCs w:val="24"/>
        </w:rPr>
        <w:t>References (</w:t>
      </w:r>
      <w:r w:rsidRPr="00873E3F">
        <w:rPr>
          <w:rFonts w:hint="eastAsia"/>
          <w:noProof/>
          <w:sz w:val="24"/>
          <w:szCs w:val="24"/>
          <w:lang w:eastAsia="ko-KR"/>
        </w:rPr>
        <w:t>참조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</w:p>
    <w:p w14:paraId="116F7B50" w14:textId="77777777" w:rsidR="00092BFA" w:rsidRDefault="00092BFA">
      <w:pPr>
        <w:pStyle w:val="a3"/>
      </w:pPr>
      <w:r>
        <w:fldChar w:fldCharType="end"/>
      </w:r>
      <w:r>
        <w:br w:type="page"/>
      </w:r>
      <w:fldSimple w:instr=" TITLE  \* MERGEFORMAT ">
        <w:r w:rsidR="004C7991">
          <w:t>Software Requirements Specification</w:t>
        </w:r>
      </w:fldSimple>
      <w:r>
        <w:t xml:space="preserve"> </w:t>
      </w:r>
    </w:p>
    <w:p w14:paraId="7CDA7603" w14:textId="5E762D17" w:rsidR="00092BFA" w:rsidRDefault="00092BFA" w:rsidP="00BF25D0">
      <w:pPr>
        <w:pStyle w:val="1"/>
        <w:numPr>
          <w:ilvl w:val="0"/>
          <w:numId w:val="5"/>
        </w:numPr>
      </w:pPr>
      <w:bookmarkStart w:id="0" w:name="_Toc456598586"/>
      <w:r>
        <w:t>Introduction</w:t>
      </w:r>
      <w:bookmarkEnd w:id="0"/>
      <w:r w:rsidR="00BF0D3E">
        <w:t xml:space="preserve"> (</w:t>
      </w:r>
      <w:r w:rsidR="00BF0D3E">
        <w:rPr>
          <w:rFonts w:hint="eastAsia"/>
          <w:lang w:eastAsia="ko-KR"/>
        </w:rPr>
        <w:t>소개</w:t>
      </w:r>
      <w:r w:rsidR="00BF0D3E">
        <w:rPr>
          <w:rFonts w:hint="eastAsia"/>
          <w:lang w:eastAsia="ko-KR"/>
        </w:rPr>
        <w:t>)</w:t>
      </w:r>
    </w:p>
    <w:p w14:paraId="32560AD8" w14:textId="31F92E34" w:rsidR="00092BFA" w:rsidRDefault="00092BFA">
      <w:pPr>
        <w:pStyle w:val="2"/>
      </w:pPr>
      <w:bookmarkStart w:id="1" w:name="_Toc456598587"/>
      <w:r>
        <w:t>Purpose</w:t>
      </w:r>
      <w:bookmarkEnd w:id="1"/>
      <w:r w:rsidR="00BF0D3E">
        <w:t xml:space="preserve"> (</w:t>
      </w:r>
      <w:r w:rsidR="00BF0D3E">
        <w:rPr>
          <w:rFonts w:hint="eastAsia"/>
          <w:lang w:eastAsia="ko-KR"/>
        </w:rPr>
        <w:t>목적</w:t>
      </w:r>
      <w:r w:rsidR="00BF0D3E">
        <w:rPr>
          <w:rFonts w:hint="eastAsia"/>
          <w:lang w:eastAsia="ko-KR"/>
        </w:rPr>
        <w:t>)</w:t>
      </w:r>
    </w:p>
    <w:p w14:paraId="1DA9330B" w14:textId="02F3163E" w:rsidR="00075E3F" w:rsidRPr="00947771" w:rsidRDefault="00A253B1" w:rsidP="00075E3F">
      <w:pPr>
        <w:ind w:firstLine="720"/>
        <w:rPr>
          <w:lang w:eastAsia="ko-KR"/>
        </w:rPr>
      </w:pPr>
      <w:r>
        <w:rPr>
          <w:rFonts w:ascii="함초롬바탕" w:eastAsia="함초롬바탕" w:hAnsi="함초롬바탕" w:cs="함초롬바탕" w:hint="eastAsia"/>
          <w:color w:val="000000"/>
          <w:shd w:val="clear" w:color="auto" w:fill="FFFFFF"/>
          <w:lang w:eastAsia="ko-KR"/>
        </w:rPr>
        <w:t xml:space="preserve"> 팝송을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hd w:val="clear" w:color="auto" w:fill="FFFFFF"/>
          <w:lang w:eastAsia="ko-KR"/>
        </w:rPr>
        <w:t>공부 하기</w:t>
      </w:r>
      <w:proofErr w:type="gramEnd"/>
      <w:r>
        <w:rPr>
          <w:rFonts w:ascii="함초롬바탕" w:eastAsia="함초롬바탕" w:hAnsi="함초롬바탕" w:cs="함초롬바탕" w:hint="eastAsia"/>
          <w:color w:val="000000"/>
          <w:shd w:val="clear" w:color="auto" w:fill="FFFFFF"/>
          <w:lang w:eastAsia="ko-KR"/>
        </w:rPr>
        <w:t xml:space="preserve"> 위한 어플</w:t>
      </w:r>
    </w:p>
    <w:p w14:paraId="2F0E39AB" w14:textId="20545812" w:rsidR="00092BFA" w:rsidRDefault="00092BFA">
      <w:pPr>
        <w:pStyle w:val="2"/>
        <w:rPr>
          <w:lang w:eastAsia="ko-KR"/>
        </w:rPr>
      </w:pPr>
      <w:bookmarkStart w:id="2" w:name="_Toc456598588"/>
      <w:r>
        <w:t>Scope</w:t>
      </w:r>
      <w:bookmarkEnd w:id="2"/>
      <w:r w:rsidR="00BF0D3E">
        <w:t xml:space="preserve"> (</w:t>
      </w:r>
      <w:r w:rsidR="00BF0D3E">
        <w:rPr>
          <w:rFonts w:hint="eastAsia"/>
          <w:lang w:eastAsia="ko-KR"/>
        </w:rPr>
        <w:t>범위</w:t>
      </w:r>
      <w:r w:rsidR="00BF0D3E">
        <w:rPr>
          <w:rFonts w:hint="eastAsia"/>
          <w:lang w:eastAsia="ko-KR"/>
        </w:rPr>
        <w:t>)</w:t>
      </w:r>
    </w:p>
    <w:p w14:paraId="61A492B4" w14:textId="6FBCD0D6" w:rsidR="00947771" w:rsidRDefault="00A253B1" w:rsidP="00A253B1">
      <w:pPr>
        <w:ind w:left="720"/>
        <w:rPr>
          <w:lang w:eastAsia="ko-KR"/>
        </w:rPr>
      </w:pPr>
      <w:r>
        <w:rPr>
          <w:rFonts w:hint="eastAsia"/>
          <w:lang w:eastAsia="ko-KR"/>
        </w:rPr>
        <w:t>팝송의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C9E9D69" w14:textId="194A9C01" w:rsidR="000664D2" w:rsidRDefault="000664D2" w:rsidP="00A253B1">
      <w:pPr>
        <w:ind w:left="720"/>
        <w:rPr>
          <w:lang w:eastAsia="ko-KR"/>
        </w:rPr>
      </w:pPr>
    </w:p>
    <w:p w14:paraId="2C8C123E" w14:textId="7BD97B8A" w:rsidR="000664D2" w:rsidRPr="00947771" w:rsidRDefault="000664D2" w:rsidP="00A253B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만듦으로써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1D40FF7F" w14:textId="5BBF9648" w:rsidR="00092BFA" w:rsidRDefault="00092BFA">
      <w:pPr>
        <w:pStyle w:val="2"/>
      </w:pPr>
      <w:bookmarkStart w:id="3" w:name="_Toc456598591"/>
      <w:r>
        <w:t>Overview</w:t>
      </w:r>
      <w:bookmarkEnd w:id="3"/>
      <w:r w:rsidR="00BF0D3E">
        <w:t xml:space="preserve"> (</w:t>
      </w:r>
      <w:r w:rsidR="00BF0D3E">
        <w:rPr>
          <w:rFonts w:hint="eastAsia"/>
          <w:lang w:eastAsia="ko-KR"/>
        </w:rPr>
        <w:t>개요</w:t>
      </w:r>
      <w:r w:rsidR="00BF0D3E">
        <w:rPr>
          <w:rFonts w:hint="eastAsia"/>
          <w:lang w:eastAsia="ko-KR"/>
        </w:rPr>
        <w:t>)</w:t>
      </w:r>
    </w:p>
    <w:p w14:paraId="49850859" w14:textId="5432F3A5" w:rsidR="00073E44" w:rsidRPr="00DE63F7" w:rsidRDefault="00075E3F" w:rsidP="00075E3F">
      <w:pPr>
        <w:ind w:left="720"/>
        <w:rPr>
          <w:rFonts w:ascii="함초롬바탕" w:eastAsia="함초롬바탕" w:hAnsi="함초롬바탕" w:cs="함초롬바탕"/>
          <w:color w:val="000000" w:themeColor="text1"/>
          <w:lang w:eastAsia="ko-KR"/>
        </w:rPr>
      </w:pP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 xml:space="preserve">실행환경은 안드로이드 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 xml:space="preserve">13 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 xml:space="preserve">버전에서 개발하고 최소 실행환경은 안드로이드 버전 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8.0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까지 지원한다.</w:t>
      </w:r>
    </w:p>
    <w:p w14:paraId="6F374BA0" w14:textId="375D2818" w:rsidR="00075E3F" w:rsidRDefault="00075E3F" w:rsidP="00947771">
      <w:pPr>
        <w:rPr>
          <w:lang w:eastAsia="ko-KR"/>
        </w:rPr>
      </w:pPr>
    </w:p>
    <w:p w14:paraId="07646D4F" w14:textId="77777777" w:rsidR="000664D2" w:rsidRDefault="000664D2" w:rsidP="00947771">
      <w:pPr>
        <w:rPr>
          <w:lang w:eastAsia="ko-KR"/>
        </w:rPr>
      </w:pPr>
    </w:p>
    <w:p w14:paraId="5B7BF626" w14:textId="77777777" w:rsidR="000664D2" w:rsidRDefault="000664D2" w:rsidP="00947771">
      <w:pPr>
        <w:rPr>
          <w:lang w:eastAsia="ko-KR"/>
        </w:rPr>
      </w:pPr>
    </w:p>
    <w:p w14:paraId="17A96BC2" w14:textId="77777777" w:rsidR="000664D2" w:rsidRDefault="000664D2" w:rsidP="00947771">
      <w:pPr>
        <w:rPr>
          <w:lang w:eastAsia="ko-KR"/>
        </w:rPr>
      </w:pPr>
    </w:p>
    <w:p w14:paraId="2BC4FD9D" w14:textId="77777777" w:rsidR="000664D2" w:rsidRDefault="000664D2" w:rsidP="00947771">
      <w:pPr>
        <w:rPr>
          <w:lang w:eastAsia="ko-KR"/>
        </w:rPr>
      </w:pPr>
    </w:p>
    <w:p w14:paraId="6A0DEB18" w14:textId="77777777" w:rsidR="000664D2" w:rsidRDefault="000664D2" w:rsidP="00947771">
      <w:pPr>
        <w:rPr>
          <w:lang w:eastAsia="ko-KR"/>
        </w:rPr>
      </w:pPr>
    </w:p>
    <w:p w14:paraId="4206C607" w14:textId="77777777" w:rsidR="000664D2" w:rsidRDefault="000664D2" w:rsidP="00947771">
      <w:pPr>
        <w:rPr>
          <w:lang w:eastAsia="ko-KR"/>
        </w:rPr>
      </w:pPr>
    </w:p>
    <w:p w14:paraId="0DFA05BD" w14:textId="77777777" w:rsidR="000664D2" w:rsidRDefault="000664D2" w:rsidP="00947771">
      <w:pPr>
        <w:rPr>
          <w:lang w:eastAsia="ko-KR"/>
        </w:rPr>
      </w:pPr>
    </w:p>
    <w:p w14:paraId="59944E9E" w14:textId="77777777" w:rsidR="000664D2" w:rsidRDefault="000664D2" w:rsidP="00947771">
      <w:pPr>
        <w:rPr>
          <w:lang w:eastAsia="ko-KR"/>
        </w:rPr>
      </w:pPr>
    </w:p>
    <w:p w14:paraId="6C4BF236" w14:textId="77777777" w:rsidR="000664D2" w:rsidRDefault="000664D2" w:rsidP="00947771">
      <w:pPr>
        <w:rPr>
          <w:lang w:eastAsia="ko-KR"/>
        </w:rPr>
      </w:pPr>
    </w:p>
    <w:p w14:paraId="3A204BE6" w14:textId="77777777" w:rsidR="000664D2" w:rsidRDefault="000664D2" w:rsidP="00947771">
      <w:pPr>
        <w:rPr>
          <w:lang w:eastAsia="ko-KR"/>
        </w:rPr>
      </w:pPr>
    </w:p>
    <w:p w14:paraId="6D2C90FA" w14:textId="77777777" w:rsidR="000664D2" w:rsidRDefault="000664D2" w:rsidP="00947771">
      <w:pPr>
        <w:rPr>
          <w:lang w:eastAsia="ko-KR"/>
        </w:rPr>
      </w:pPr>
    </w:p>
    <w:p w14:paraId="08A1DF9F" w14:textId="77777777" w:rsidR="000664D2" w:rsidRDefault="000664D2" w:rsidP="00947771">
      <w:pPr>
        <w:rPr>
          <w:lang w:eastAsia="ko-KR"/>
        </w:rPr>
      </w:pPr>
    </w:p>
    <w:p w14:paraId="0EDDA3CA" w14:textId="77777777" w:rsidR="000664D2" w:rsidRPr="00EB2969" w:rsidRDefault="000664D2" w:rsidP="00947771">
      <w:pPr>
        <w:rPr>
          <w:rFonts w:hint="eastAsia"/>
          <w:lang w:eastAsia="ko-KR"/>
        </w:rPr>
      </w:pPr>
    </w:p>
    <w:p w14:paraId="0BD7FB03" w14:textId="18CBB9B0" w:rsidR="00075E3F" w:rsidRDefault="00075E3F" w:rsidP="00947771">
      <w:pPr>
        <w:rPr>
          <w:lang w:eastAsia="ko-KR"/>
        </w:rPr>
      </w:pPr>
    </w:p>
    <w:p w14:paraId="5A9F5287" w14:textId="7078C10B" w:rsidR="00075E3F" w:rsidRDefault="00075E3F" w:rsidP="00947771">
      <w:pPr>
        <w:rPr>
          <w:lang w:eastAsia="ko-KR"/>
        </w:rPr>
      </w:pPr>
    </w:p>
    <w:p w14:paraId="6392A60D" w14:textId="112AD881" w:rsidR="00075E3F" w:rsidRDefault="00075E3F" w:rsidP="00947771">
      <w:pPr>
        <w:rPr>
          <w:lang w:eastAsia="ko-KR"/>
        </w:rPr>
      </w:pPr>
    </w:p>
    <w:p w14:paraId="33C08E47" w14:textId="7E5AFB16" w:rsidR="00075E3F" w:rsidRDefault="00075E3F" w:rsidP="00947771">
      <w:pPr>
        <w:rPr>
          <w:lang w:eastAsia="ko-KR"/>
        </w:rPr>
      </w:pPr>
    </w:p>
    <w:p w14:paraId="035F713C" w14:textId="0766DC8B" w:rsidR="00075E3F" w:rsidRDefault="00075E3F" w:rsidP="00947771">
      <w:pPr>
        <w:rPr>
          <w:lang w:eastAsia="ko-KR"/>
        </w:rPr>
      </w:pPr>
    </w:p>
    <w:p w14:paraId="10277C98" w14:textId="37100EC8" w:rsidR="00075E3F" w:rsidRDefault="00075E3F" w:rsidP="00947771">
      <w:pPr>
        <w:rPr>
          <w:lang w:eastAsia="ko-KR"/>
        </w:rPr>
      </w:pPr>
    </w:p>
    <w:p w14:paraId="7E13EB6A" w14:textId="6F8415DB" w:rsidR="00075E3F" w:rsidRPr="00DE63F7" w:rsidRDefault="00075E3F" w:rsidP="00947771">
      <w:pPr>
        <w:rPr>
          <w:lang w:eastAsia="ko-KR"/>
        </w:rPr>
      </w:pPr>
    </w:p>
    <w:p w14:paraId="394770AA" w14:textId="12E175A0" w:rsidR="00075E3F" w:rsidRDefault="00075E3F" w:rsidP="00947771">
      <w:pPr>
        <w:rPr>
          <w:lang w:eastAsia="ko-KR"/>
        </w:rPr>
      </w:pPr>
    </w:p>
    <w:p w14:paraId="6E6A36D7" w14:textId="7E60EAFC" w:rsidR="00075E3F" w:rsidRDefault="00075E3F" w:rsidP="00947771">
      <w:pPr>
        <w:rPr>
          <w:lang w:eastAsia="ko-KR"/>
        </w:rPr>
      </w:pPr>
    </w:p>
    <w:p w14:paraId="6723BAE2" w14:textId="47F17EBB" w:rsidR="00075E3F" w:rsidRDefault="00075E3F" w:rsidP="00947771">
      <w:pPr>
        <w:rPr>
          <w:lang w:eastAsia="ko-KR"/>
        </w:rPr>
      </w:pPr>
    </w:p>
    <w:p w14:paraId="1697A45A" w14:textId="6C2E349D" w:rsidR="00075E3F" w:rsidRDefault="00075E3F" w:rsidP="00947771">
      <w:pPr>
        <w:rPr>
          <w:lang w:eastAsia="ko-KR"/>
        </w:rPr>
      </w:pPr>
    </w:p>
    <w:p w14:paraId="43A55356" w14:textId="5EF88ABA" w:rsidR="00075E3F" w:rsidRDefault="00075E3F" w:rsidP="00947771">
      <w:pPr>
        <w:rPr>
          <w:lang w:eastAsia="ko-KR"/>
        </w:rPr>
      </w:pPr>
    </w:p>
    <w:p w14:paraId="7FEEDC9B" w14:textId="09921AC0" w:rsidR="009C580A" w:rsidRDefault="009C580A" w:rsidP="00947771">
      <w:pPr>
        <w:rPr>
          <w:lang w:eastAsia="ko-KR"/>
        </w:rPr>
      </w:pPr>
    </w:p>
    <w:p w14:paraId="4518F5B7" w14:textId="69974FA2" w:rsidR="009C580A" w:rsidRDefault="009C580A" w:rsidP="00947771">
      <w:pPr>
        <w:rPr>
          <w:lang w:eastAsia="ko-KR"/>
        </w:rPr>
      </w:pPr>
    </w:p>
    <w:p w14:paraId="6CD6F81A" w14:textId="77777777" w:rsidR="009C580A" w:rsidRDefault="009C580A" w:rsidP="00947771">
      <w:pPr>
        <w:rPr>
          <w:lang w:eastAsia="ko-KR"/>
        </w:rPr>
      </w:pPr>
    </w:p>
    <w:p w14:paraId="0DAD4C69" w14:textId="77777777" w:rsidR="004B63F4" w:rsidRDefault="004B63F4" w:rsidP="00947771">
      <w:pPr>
        <w:rPr>
          <w:lang w:eastAsia="ko-KR"/>
        </w:rPr>
      </w:pPr>
    </w:p>
    <w:p w14:paraId="02B636A6" w14:textId="77777777" w:rsidR="004B63F4" w:rsidRDefault="004B63F4" w:rsidP="00947771">
      <w:pPr>
        <w:rPr>
          <w:lang w:eastAsia="ko-KR"/>
        </w:rPr>
      </w:pPr>
    </w:p>
    <w:p w14:paraId="7E88A0B2" w14:textId="77777777" w:rsidR="004B63F4" w:rsidRDefault="004B63F4" w:rsidP="00947771">
      <w:pPr>
        <w:rPr>
          <w:lang w:eastAsia="ko-KR"/>
        </w:rPr>
      </w:pPr>
    </w:p>
    <w:p w14:paraId="5B015447" w14:textId="77777777" w:rsidR="00075E3F" w:rsidRPr="00947771" w:rsidRDefault="00075E3F" w:rsidP="00947771">
      <w:pPr>
        <w:rPr>
          <w:lang w:eastAsia="ko-KR"/>
        </w:rPr>
      </w:pPr>
    </w:p>
    <w:p w14:paraId="1FCE055D" w14:textId="1CEB34B0" w:rsidR="00947771" w:rsidRDefault="00092BFA" w:rsidP="00A2689B">
      <w:pPr>
        <w:pStyle w:val="1"/>
      </w:pPr>
      <w:bookmarkStart w:id="4" w:name="_Toc456598592"/>
      <w:r>
        <w:lastRenderedPageBreak/>
        <w:t>Overall Description</w:t>
      </w:r>
      <w:bookmarkEnd w:id="4"/>
      <w:r w:rsidR="00BF0D3E">
        <w:t xml:space="preserve"> (</w:t>
      </w:r>
      <w:r w:rsidR="00BF0D3E">
        <w:rPr>
          <w:rFonts w:hint="eastAsia"/>
          <w:lang w:eastAsia="ko-KR"/>
        </w:rPr>
        <w:t>전체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설명</w:t>
      </w:r>
      <w:r w:rsidR="00BF0D3E">
        <w:rPr>
          <w:rFonts w:hint="eastAsia"/>
          <w:lang w:eastAsia="ko-KR"/>
        </w:rPr>
        <w:t>)</w:t>
      </w:r>
    </w:p>
    <w:p w14:paraId="7DBF594A" w14:textId="2AC5E169" w:rsidR="00A37AD8" w:rsidRPr="00B85C53" w:rsidRDefault="00A2689B" w:rsidP="00B85C53">
      <w:pPr>
        <w:pStyle w:val="2"/>
        <w:rPr>
          <w:noProof/>
        </w:rPr>
      </w:pPr>
      <w:r>
        <w:rPr>
          <w:noProof/>
        </w:rPr>
        <w:t>Product Function (</w:t>
      </w:r>
      <w:r>
        <w:rPr>
          <w:rFonts w:hint="eastAsia"/>
          <w:noProof/>
          <w:lang w:eastAsia="ko-KR"/>
        </w:rPr>
        <w:t>제품의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1F1A55F1" w14:textId="517AF904" w:rsidR="00512E2F" w:rsidRPr="00512E2F" w:rsidRDefault="000664D2" w:rsidP="003804FB">
      <w:pPr>
        <w:pStyle w:val="3"/>
        <w:spacing w:line="276" w:lineRule="auto"/>
        <w:rPr>
          <w:b/>
          <w:bCs/>
          <w:i w:val="0"/>
          <w:iCs/>
        </w:rPr>
      </w:pPr>
      <w:r>
        <w:rPr>
          <w:rFonts w:cs="Arial" w:hint="eastAsia"/>
          <w:b/>
          <w:bCs/>
          <w:i w:val="0"/>
          <w:iCs/>
          <w:lang w:eastAsia="ko-KR"/>
        </w:rPr>
        <w:t>팝송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공부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어플의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기</w:t>
      </w:r>
      <w:r w:rsidR="00512E2F" w:rsidRPr="00512E2F">
        <w:rPr>
          <w:b/>
          <w:bCs/>
          <w:i w:val="0"/>
          <w:iCs/>
        </w:rPr>
        <w:t>능</w:t>
      </w:r>
      <w:r>
        <w:rPr>
          <w:rFonts w:hint="eastAsia"/>
          <w:b/>
          <w:bCs/>
          <w:i w:val="0"/>
          <w:iCs/>
          <w:lang w:eastAsia="ko-KR"/>
        </w:rPr>
        <w:t>들</w:t>
      </w:r>
    </w:p>
    <w:p w14:paraId="27EEA17E" w14:textId="4AB04BC0" w:rsidR="000664D2" w:rsidRDefault="000664D2" w:rsidP="000664D2">
      <w:pPr>
        <w:pStyle w:val="af1"/>
        <w:spacing w:line="276" w:lineRule="auto"/>
        <w:ind w:firstLine="720"/>
        <w:rPr>
          <w:rFonts w:eastAsia="함초롬바탕" w:hint="eastAsia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단어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 w:hint="eastAsia"/>
        </w:rPr>
        <w:t>단어를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그에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따른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결과를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있다</w:t>
      </w:r>
      <w:r>
        <w:rPr>
          <w:rFonts w:eastAsia="함초롬바탕" w:hint="eastAsia"/>
        </w:rPr>
        <w:t>.</w:t>
      </w:r>
    </w:p>
    <w:p w14:paraId="4B916A32" w14:textId="73D72553" w:rsidR="000664D2" w:rsidRDefault="000664D2" w:rsidP="000664D2">
      <w:pPr>
        <w:pStyle w:val="af1"/>
        <w:spacing w:line="276" w:lineRule="auto"/>
        <w:ind w:firstLine="720"/>
        <w:rPr>
          <w:rFonts w:eastAsia="함초롬바탕" w:hint="eastAsia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단어장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 w:hint="eastAsia"/>
        </w:rPr>
        <w:t>단어를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결과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창에서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즐겨찾기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버튼을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통해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단어를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추가할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있다</w:t>
      </w:r>
      <w:r>
        <w:rPr>
          <w:rFonts w:eastAsia="함초롬바탕" w:hint="eastAsia"/>
        </w:rPr>
        <w:t>.</w:t>
      </w:r>
    </w:p>
    <w:p w14:paraId="40C621AE" w14:textId="553BF6BF" w:rsidR="000664D2" w:rsidRDefault="000664D2" w:rsidP="000664D2">
      <w:pPr>
        <w:pStyle w:val="af1"/>
        <w:spacing w:line="276" w:lineRule="auto"/>
        <w:ind w:firstLine="720"/>
        <w:rPr>
          <w:rFonts w:eastAsia="함초롬바탕" w:hint="eastAsia"/>
        </w:rPr>
      </w:pPr>
      <w:r>
        <w:rPr>
          <w:rFonts w:eastAsia="함초롬바탕" w:hint="eastAsia"/>
        </w:rPr>
        <w:t>3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플레이리스트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 w:hint="eastAsia"/>
        </w:rPr>
        <w:t>차트에서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좋아요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버튼을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클릭하면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플레이리스트에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추가된다</w:t>
      </w:r>
      <w:r>
        <w:rPr>
          <w:rFonts w:eastAsia="함초롬바탕" w:hint="eastAsia"/>
        </w:rPr>
        <w:t>.</w:t>
      </w:r>
    </w:p>
    <w:p w14:paraId="0A9483FA" w14:textId="3D398B9C" w:rsidR="000664D2" w:rsidRDefault="000664D2" w:rsidP="000664D2">
      <w:pPr>
        <w:pStyle w:val="af1"/>
        <w:spacing w:line="276" w:lineRule="auto"/>
        <w:ind w:firstLine="720"/>
        <w:rPr>
          <w:rFonts w:eastAsia="함초롬바탕"/>
        </w:rPr>
      </w:pPr>
      <w:r>
        <w:rPr>
          <w:rFonts w:eastAsia="함초롬바탕" w:hint="eastAsia"/>
        </w:rPr>
        <w:t>4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공부하기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 w:hint="eastAsia"/>
        </w:rPr>
        <w:t>공부하기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버튼을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통해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공부할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있다</w:t>
      </w:r>
      <w:r>
        <w:rPr>
          <w:rFonts w:eastAsia="함초롬바탕" w:hint="eastAsia"/>
        </w:rPr>
        <w:t>.</w:t>
      </w:r>
    </w:p>
    <w:p w14:paraId="57E818F4" w14:textId="7985ADB8" w:rsidR="000664D2" w:rsidRDefault="000664D2" w:rsidP="000664D2">
      <w:pPr>
        <w:pStyle w:val="af1"/>
        <w:spacing w:line="276" w:lineRule="auto"/>
        <w:ind w:firstLine="720"/>
        <w:rPr>
          <w:rFonts w:eastAsia="함초롬바탕" w:hint="eastAsia"/>
        </w:rPr>
      </w:pPr>
      <w:r>
        <w:rPr>
          <w:rFonts w:eastAsia="함초롬바탕" w:hint="eastAsia"/>
        </w:rPr>
        <w:t>5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한글가사와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원어가사를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동시에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있는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  <w:r>
        <w:rPr>
          <w:rFonts w:eastAsia="함초롬바탕"/>
        </w:rPr>
        <w:t>.</w:t>
      </w:r>
    </w:p>
    <w:p w14:paraId="79EC1C13" w14:textId="50AECA05" w:rsidR="000664D2" w:rsidRDefault="000664D2" w:rsidP="000664D2">
      <w:pPr>
        <w:pStyle w:val="af1"/>
        <w:spacing w:line="276" w:lineRule="auto"/>
        <w:ind w:firstLine="720"/>
        <w:rPr>
          <w:rFonts w:eastAsia="함초롬바탕" w:hint="eastAsia"/>
        </w:rPr>
      </w:pPr>
      <w:r>
        <w:rPr>
          <w:rFonts w:eastAsia="함초롬바탕"/>
        </w:rPr>
        <w:t xml:space="preserve">6. </w:t>
      </w:r>
      <w:r>
        <w:rPr>
          <w:rFonts w:eastAsia="함초롬바탕" w:hint="eastAsia"/>
        </w:rPr>
        <w:t>노래재생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  <w:r>
        <w:rPr>
          <w:rFonts w:eastAsia="함초롬바탕" w:hint="eastAsia"/>
        </w:rPr>
        <w:t>.</w:t>
      </w:r>
      <w:r>
        <w:rPr>
          <w:rFonts w:eastAsia="함초롬바탕"/>
        </w:rPr>
        <w:t xml:space="preserve"> – </w:t>
      </w:r>
      <w:r>
        <w:rPr>
          <w:rFonts w:eastAsia="함초롬바탕" w:hint="eastAsia"/>
        </w:rPr>
        <w:t>유튜브나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음원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같은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것들을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끌어다와서</w:t>
      </w:r>
      <w:proofErr w:type="spellEnd"/>
      <w:r>
        <w:rPr>
          <w:rFonts w:eastAsia="함초롬바탕" w:hint="eastAsia"/>
        </w:rPr>
        <w:t xml:space="preserve"> </w:t>
      </w:r>
      <w:proofErr w:type="gramStart"/>
      <w:r>
        <w:rPr>
          <w:rFonts w:eastAsia="함초롬바탕" w:hint="eastAsia"/>
        </w:rPr>
        <w:t>재생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한다</w:t>
      </w:r>
      <w:proofErr w:type="gramEnd"/>
      <w:r>
        <w:rPr>
          <w:rFonts w:eastAsia="함초롬바탕" w:hint="eastAsia"/>
        </w:rPr>
        <w:t>.</w:t>
      </w:r>
    </w:p>
    <w:p w14:paraId="06B2DBF5" w14:textId="77777777" w:rsidR="00BD35FA" w:rsidRDefault="00BD35FA" w:rsidP="003804FB">
      <w:pPr>
        <w:spacing w:line="276" w:lineRule="auto"/>
        <w:ind w:left="720"/>
        <w:rPr>
          <w:iCs/>
          <w:lang w:eastAsia="ko-KR"/>
        </w:rPr>
      </w:pPr>
    </w:p>
    <w:p w14:paraId="5BF612FE" w14:textId="77777777" w:rsidR="000664D2" w:rsidRDefault="000664D2" w:rsidP="003804FB">
      <w:pPr>
        <w:spacing w:line="276" w:lineRule="auto"/>
        <w:ind w:left="720"/>
        <w:rPr>
          <w:rFonts w:hint="eastAsia"/>
          <w:iCs/>
          <w:lang w:eastAsia="ko-KR"/>
        </w:rPr>
      </w:pPr>
    </w:p>
    <w:p w14:paraId="60968E8F" w14:textId="77777777" w:rsidR="006801E0" w:rsidRDefault="006801E0" w:rsidP="003804FB">
      <w:pPr>
        <w:spacing w:line="276" w:lineRule="auto"/>
        <w:ind w:left="720"/>
        <w:rPr>
          <w:iCs/>
          <w:lang w:eastAsia="ko-KR"/>
        </w:rPr>
      </w:pPr>
    </w:p>
    <w:p w14:paraId="378A741B" w14:textId="77777777" w:rsidR="00A37AD8" w:rsidRDefault="00A37AD8" w:rsidP="00A36522">
      <w:pPr>
        <w:ind w:left="720"/>
        <w:rPr>
          <w:lang w:eastAsia="ko-KR"/>
        </w:rPr>
      </w:pPr>
    </w:p>
    <w:p w14:paraId="59E6E167" w14:textId="77777777" w:rsidR="000664D2" w:rsidRDefault="000664D2" w:rsidP="00A36522">
      <w:pPr>
        <w:ind w:left="720"/>
        <w:rPr>
          <w:lang w:eastAsia="ko-KR"/>
        </w:rPr>
      </w:pPr>
    </w:p>
    <w:p w14:paraId="5CEA7F05" w14:textId="77777777" w:rsidR="000664D2" w:rsidRDefault="000664D2" w:rsidP="00A36522">
      <w:pPr>
        <w:ind w:left="720"/>
        <w:rPr>
          <w:rFonts w:hint="eastAsia"/>
          <w:lang w:eastAsia="ko-KR"/>
        </w:rPr>
      </w:pPr>
    </w:p>
    <w:p w14:paraId="4D1B6C6F" w14:textId="77777777" w:rsidR="00075E3F" w:rsidRDefault="00075E3F" w:rsidP="00A2689B">
      <w:pPr>
        <w:rPr>
          <w:rFonts w:ascii="Arial" w:hAnsi="Arial"/>
          <w:b/>
          <w:noProof/>
        </w:rPr>
      </w:pPr>
    </w:p>
    <w:p w14:paraId="4ABE32E8" w14:textId="77777777" w:rsidR="000664D2" w:rsidRDefault="000664D2" w:rsidP="00A2689B">
      <w:pPr>
        <w:rPr>
          <w:rFonts w:ascii="Arial" w:hAnsi="Arial"/>
          <w:b/>
          <w:noProof/>
        </w:rPr>
      </w:pPr>
    </w:p>
    <w:p w14:paraId="6407E9CC" w14:textId="77777777" w:rsidR="000664D2" w:rsidRDefault="000664D2" w:rsidP="00A2689B">
      <w:pPr>
        <w:rPr>
          <w:rFonts w:ascii="Arial" w:hAnsi="Arial"/>
          <w:b/>
          <w:noProof/>
        </w:rPr>
      </w:pPr>
    </w:p>
    <w:p w14:paraId="787A3557" w14:textId="77777777" w:rsidR="000664D2" w:rsidRDefault="000664D2" w:rsidP="00A2689B">
      <w:pPr>
        <w:rPr>
          <w:rFonts w:ascii="Arial" w:hAnsi="Arial"/>
          <w:b/>
          <w:noProof/>
        </w:rPr>
      </w:pPr>
    </w:p>
    <w:p w14:paraId="402FFA20" w14:textId="77777777" w:rsidR="000664D2" w:rsidRDefault="000664D2" w:rsidP="00A2689B">
      <w:pPr>
        <w:rPr>
          <w:rFonts w:ascii="Arial" w:hAnsi="Arial"/>
          <w:b/>
          <w:noProof/>
        </w:rPr>
      </w:pPr>
    </w:p>
    <w:p w14:paraId="40D8CC26" w14:textId="77777777" w:rsidR="000664D2" w:rsidRDefault="000664D2" w:rsidP="00A2689B">
      <w:pPr>
        <w:rPr>
          <w:rFonts w:ascii="Arial" w:hAnsi="Arial"/>
          <w:b/>
          <w:noProof/>
        </w:rPr>
      </w:pPr>
    </w:p>
    <w:p w14:paraId="19332504" w14:textId="77777777" w:rsidR="000664D2" w:rsidRDefault="000664D2" w:rsidP="00A2689B">
      <w:pPr>
        <w:rPr>
          <w:rFonts w:ascii="Arial" w:hAnsi="Arial"/>
          <w:b/>
          <w:noProof/>
        </w:rPr>
      </w:pPr>
    </w:p>
    <w:p w14:paraId="1F90B990" w14:textId="77777777" w:rsidR="000664D2" w:rsidRDefault="000664D2" w:rsidP="00A2689B">
      <w:pPr>
        <w:rPr>
          <w:rFonts w:ascii="Arial" w:hAnsi="Arial"/>
          <w:b/>
          <w:noProof/>
        </w:rPr>
      </w:pPr>
    </w:p>
    <w:p w14:paraId="24A9E5C7" w14:textId="77777777" w:rsidR="000664D2" w:rsidRDefault="000664D2" w:rsidP="00A2689B">
      <w:pPr>
        <w:rPr>
          <w:rFonts w:ascii="Arial" w:hAnsi="Arial"/>
          <w:b/>
          <w:noProof/>
        </w:rPr>
      </w:pPr>
    </w:p>
    <w:p w14:paraId="284356C2" w14:textId="77777777" w:rsidR="000664D2" w:rsidRDefault="000664D2" w:rsidP="00A2689B">
      <w:pPr>
        <w:rPr>
          <w:rFonts w:ascii="Arial" w:hAnsi="Arial"/>
          <w:b/>
          <w:noProof/>
        </w:rPr>
      </w:pPr>
    </w:p>
    <w:p w14:paraId="3BD3D4BB" w14:textId="77777777" w:rsidR="000664D2" w:rsidRDefault="000664D2" w:rsidP="00A2689B">
      <w:pPr>
        <w:rPr>
          <w:rFonts w:ascii="Arial" w:hAnsi="Arial"/>
          <w:b/>
          <w:noProof/>
        </w:rPr>
      </w:pPr>
    </w:p>
    <w:p w14:paraId="00242D0D" w14:textId="77777777" w:rsidR="000664D2" w:rsidRDefault="000664D2" w:rsidP="00A2689B">
      <w:pPr>
        <w:rPr>
          <w:rFonts w:ascii="Arial" w:hAnsi="Arial"/>
          <w:b/>
          <w:noProof/>
        </w:rPr>
      </w:pPr>
    </w:p>
    <w:p w14:paraId="4E2AC760" w14:textId="77777777" w:rsidR="000664D2" w:rsidRDefault="000664D2" w:rsidP="00A2689B">
      <w:pPr>
        <w:rPr>
          <w:rFonts w:ascii="Arial" w:hAnsi="Arial"/>
          <w:b/>
          <w:noProof/>
        </w:rPr>
      </w:pPr>
    </w:p>
    <w:p w14:paraId="612785F9" w14:textId="77777777" w:rsidR="000664D2" w:rsidRDefault="000664D2" w:rsidP="00A2689B">
      <w:pPr>
        <w:rPr>
          <w:rFonts w:ascii="Arial" w:hAnsi="Arial"/>
          <w:b/>
          <w:noProof/>
        </w:rPr>
      </w:pPr>
    </w:p>
    <w:p w14:paraId="4D0563AE" w14:textId="77777777" w:rsidR="000664D2" w:rsidRDefault="000664D2" w:rsidP="00A2689B">
      <w:pPr>
        <w:rPr>
          <w:rFonts w:ascii="Arial" w:hAnsi="Arial"/>
          <w:b/>
          <w:noProof/>
        </w:rPr>
      </w:pPr>
    </w:p>
    <w:p w14:paraId="7B0E64CA" w14:textId="77777777" w:rsidR="000664D2" w:rsidRDefault="000664D2" w:rsidP="00A2689B">
      <w:pPr>
        <w:rPr>
          <w:rFonts w:ascii="Arial" w:hAnsi="Arial"/>
          <w:b/>
          <w:noProof/>
        </w:rPr>
      </w:pPr>
    </w:p>
    <w:p w14:paraId="783BB075" w14:textId="77777777" w:rsidR="000664D2" w:rsidRDefault="000664D2" w:rsidP="00A2689B">
      <w:pPr>
        <w:rPr>
          <w:rFonts w:ascii="Arial" w:hAnsi="Arial"/>
          <w:b/>
          <w:noProof/>
        </w:rPr>
      </w:pPr>
    </w:p>
    <w:p w14:paraId="0859015D" w14:textId="77777777" w:rsidR="000664D2" w:rsidRDefault="000664D2" w:rsidP="00A2689B">
      <w:pPr>
        <w:rPr>
          <w:rFonts w:ascii="Arial" w:hAnsi="Arial"/>
          <w:b/>
          <w:noProof/>
        </w:rPr>
      </w:pPr>
    </w:p>
    <w:p w14:paraId="2EE50E62" w14:textId="77777777" w:rsidR="000664D2" w:rsidRDefault="000664D2" w:rsidP="00A2689B">
      <w:pPr>
        <w:rPr>
          <w:rFonts w:ascii="Arial" w:hAnsi="Arial"/>
          <w:b/>
          <w:noProof/>
        </w:rPr>
      </w:pPr>
    </w:p>
    <w:p w14:paraId="24308884" w14:textId="77777777" w:rsidR="000664D2" w:rsidRDefault="000664D2" w:rsidP="00A2689B">
      <w:pPr>
        <w:rPr>
          <w:rFonts w:ascii="Arial" w:hAnsi="Arial"/>
          <w:b/>
          <w:noProof/>
        </w:rPr>
      </w:pPr>
    </w:p>
    <w:p w14:paraId="2EEC2BFA" w14:textId="77777777" w:rsidR="000664D2" w:rsidRDefault="000664D2" w:rsidP="00A2689B">
      <w:pPr>
        <w:rPr>
          <w:rFonts w:ascii="Arial" w:hAnsi="Arial"/>
          <w:b/>
          <w:noProof/>
        </w:rPr>
      </w:pPr>
    </w:p>
    <w:p w14:paraId="4C0B7AC4" w14:textId="77777777" w:rsidR="000664D2" w:rsidRDefault="000664D2" w:rsidP="00A2689B">
      <w:pPr>
        <w:rPr>
          <w:rFonts w:ascii="Arial" w:hAnsi="Arial"/>
          <w:b/>
          <w:noProof/>
        </w:rPr>
      </w:pPr>
    </w:p>
    <w:p w14:paraId="24757F0F" w14:textId="77777777" w:rsidR="000664D2" w:rsidRDefault="000664D2" w:rsidP="00A2689B">
      <w:pPr>
        <w:rPr>
          <w:rFonts w:ascii="Arial" w:hAnsi="Arial"/>
          <w:b/>
          <w:noProof/>
        </w:rPr>
      </w:pPr>
    </w:p>
    <w:p w14:paraId="1BA5FDD2" w14:textId="77777777" w:rsidR="000664D2" w:rsidRDefault="000664D2" w:rsidP="00A2689B">
      <w:pPr>
        <w:rPr>
          <w:rFonts w:ascii="Arial" w:hAnsi="Arial"/>
          <w:b/>
          <w:noProof/>
        </w:rPr>
      </w:pPr>
    </w:p>
    <w:p w14:paraId="2A505B02" w14:textId="77777777" w:rsidR="000664D2" w:rsidRDefault="000664D2" w:rsidP="00A2689B">
      <w:pPr>
        <w:rPr>
          <w:rFonts w:ascii="Arial" w:hAnsi="Arial"/>
          <w:b/>
          <w:noProof/>
        </w:rPr>
      </w:pPr>
    </w:p>
    <w:p w14:paraId="628ACF56" w14:textId="77777777" w:rsidR="000664D2" w:rsidRDefault="000664D2" w:rsidP="00A2689B">
      <w:pPr>
        <w:rPr>
          <w:rFonts w:ascii="Arial" w:hAnsi="Arial"/>
          <w:b/>
          <w:noProof/>
        </w:rPr>
      </w:pPr>
    </w:p>
    <w:p w14:paraId="5D8C97AD" w14:textId="77777777" w:rsidR="000664D2" w:rsidRDefault="000664D2" w:rsidP="00A2689B">
      <w:pPr>
        <w:rPr>
          <w:rFonts w:ascii="Arial" w:hAnsi="Arial"/>
          <w:b/>
          <w:noProof/>
        </w:rPr>
      </w:pPr>
    </w:p>
    <w:p w14:paraId="6CBE1202" w14:textId="77777777" w:rsidR="000664D2" w:rsidRDefault="000664D2" w:rsidP="00A2689B">
      <w:pPr>
        <w:rPr>
          <w:rFonts w:ascii="Arial" w:hAnsi="Arial"/>
          <w:b/>
          <w:noProof/>
        </w:rPr>
      </w:pPr>
    </w:p>
    <w:p w14:paraId="604AB303" w14:textId="77777777" w:rsidR="000664D2" w:rsidRDefault="000664D2" w:rsidP="00A2689B">
      <w:pPr>
        <w:rPr>
          <w:rFonts w:ascii="Arial" w:hAnsi="Arial"/>
          <w:b/>
          <w:noProof/>
        </w:rPr>
      </w:pPr>
    </w:p>
    <w:p w14:paraId="6F88073A" w14:textId="77777777" w:rsidR="000664D2" w:rsidRDefault="000664D2" w:rsidP="00A2689B">
      <w:pPr>
        <w:rPr>
          <w:rFonts w:ascii="Arial" w:hAnsi="Arial"/>
          <w:b/>
          <w:noProof/>
        </w:rPr>
      </w:pPr>
    </w:p>
    <w:p w14:paraId="667E1121" w14:textId="77777777" w:rsidR="000664D2" w:rsidRPr="00A2689B" w:rsidRDefault="000664D2" w:rsidP="00A2689B">
      <w:pPr>
        <w:rPr>
          <w:lang w:eastAsia="ko-KR"/>
        </w:rPr>
      </w:pPr>
    </w:p>
    <w:p w14:paraId="76CD0859" w14:textId="714A2273" w:rsidR="00092BFA" w:rsidRDefault="00092BFA">
      <w:pPr>
        <w:pStyle w:val="1"/>
      </w:pPr>
      <w:bookmarkStart w:id="5" w:name="_Toc456598593"/>
      <w:r>
        <w:lastRenderedPageBreak/>
        <w:t>Specific Requirements</w:t>
      </w:r>
      <w:bookmarkEnd w:id="5"/>
      <w:r>
        <w:t xml:space="preserve"> </w:t>
      </w:r>
      <w:r w:rsidR="00BF0D3E">
        <w:t>(</w:t>
      </w:r>
      <w:r w:rsidR="00BF0D3E">
        <w:rPr>
          <w:rFonts w:hint="eastAsia"/>
          <w:lang w:eastAsia="ko-KR"/>
        </w:rPr>
        <w:t>특정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4E98B483" w14:textId="563A65CA" w:rsidR="00A668AC" w:rsidRPr="00A668AC" w:rsidRDefault="00503EA2" w:rsidP="00694F33">
      <w:pPr>
        <w:pStyle w:val="2"/>
      </w:pPr>
      <w:r>
        <w:rPr>
          <w:noProof/>
        </w:rPr>
        <w:t>F</w:t>
      </w:r>
      <w:r w:rsidRPr="006227B1">
        <w:rPr>
          <w:noProof/>
        </w:rPr>
        <w:t>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>
        <w:t xml:space="preserve">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</w:p>
    <w:p w14:paraId="21D78A83" w14:textId="65835867" w:rsidR="00441AA7" w:rsidRPr="0063307E" w:rsidRDefault="00435C0F" w:rsidP="00441AA7">
      <w:pPr>
        <w:pStyle w:val="3"/>
        <w:rPr>
          <w:rFonts w:cs="Arial"/>
          <w:b/>
          <w:bCs/>
          <w:i w:val="0"/>
          <w:iCs/>
          <w:lang w:eastAsia="ko-KR"/>
        </w:rPr>
      </w:pPr>
      <w:r>
        <w:rPr>
          <w:rFonts w:cs="Arial" w:hint="eastAsia"/>
          <w:b/>
          <w:bCs/>
          <w:i w:val="0"/>
          <w:iCs/>
          <w:lang w:eastAsia="ko-KR"/>
        </w:rPr>
        <w:t>좋아요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기능</w:t>
      </w:r>
    </w:p>
    <w:p w14:paraId="340C18C6" w14:textId="53CD756E" w:rsidR="00441AA7" w:rsidRPr="007862CB" w:rsidRDefault="00435C0F" w:rsidP="00441AA7">
      <w:pPr>
        <w:ind w:left="720"/>
        <w:rPr>
          <w:rFonts w:ascii="함초롬바탕" w:eastAsia="함초롬바탕" w:hAnsi="함초롬바탕" w:cs="함초롬바탕" w:hint="eastAsia"/>
          <w:lang w:eastAsia="ko-KR"/>
        </w:rPr>
      </w:pPr>
      <w:r>
        <w:rPr>
          <w:rFonts w:ascii="함초롬바탕" w:eastAsia="함초롬바탕" w:hAnsi="함초롬바탕" w:cs="함초롬바탕" w:hint="eastAsia"/>
          <w:lang w:eastAsia="ko-KR"/>
        </w:rPr>
        <w:t>단어 검색 결과 창에서 즐겨찾기 버튼을 통해 단어장에 추가할 수 있는 기능</w:t>
      </w:r>
    </w:p>
    <w:p w14:paraId="07964965" w14:textId="422E7EAE" w:rsidR="00A668AC" w:rsidRDefault="00A668AC" w:rsidP="00441AA7">
      <w:pPr>
        <w:pStyle w:val="af1"/>
      </w:pPr>
    </w:p>
    <w:p w14:paraId="4BFD49D0" w14:textId="67699930" w:rsidR="00A668AC" w:rsidRPr="0063307E" w:rsidRDefault="00435C0F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>
        <w:rPr>
          <w:rFonts w:cs="Arial" w:hint="eastAsia"/>
          <w:b/>
          <w:bCs/>
          <w:i w:val="0"/>
          <w:iCs/>
          <w:lang w:eastAsia="ko-KR"/>
        </w:rPr>
        <w:t>플레이리스트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기능</w:t>
      </w:r>
    </w:p>
    <w:p w14:paraId="5C31389D" w14:textId="2706E348" w:rsidR="00FE145B" w:rsidRDefault="00435C0F" w:rsidP="00435C0F">
      <w:pPr>
        <w:ind w:left="720"/>
        <w:rPr>
          <w:rFonts w:ascii="함초롬바탕" w:eastAsia="함초롬바탕" w:hAnsi="함초롬바탕" w:cs="함초롬바탕"/>
          <w:lang w:eastAsia="ko-KR"/>
        </w:rPr>
      </w:pPr>
      <w:r>
        <w:rPr>
          <w:rFonts w:ascii="함초롬바탕" w:eastAsia="함초롬바탕" w:hAnsi="함초롬바탕" w:cs="함초롬바탕" w:hint="eastAsia"/>
          <w:lang w:eastAsia="ko-KR"/>
        </w:rPr>
        <w:t>차트에서 좋아요 버튼을 이용해서</w:t>
      </w:r>
      <w:r>
        <w:rPr>
          <w:rFonts w:ascii="함초롬바탕" w:eastAsia="함초롬바탕" w:hAnsi="함초롬바탕" w:cs="함초롬바탕"/>
          <w:lang w:eastAsia="ko-KR"/>
        </w:rPr>
        <w:t xml:space="preserve">, </w:t>
      </w:r>
      <w:r>
        <w:rPr>
          <w:rFonts w:ascii="함초롬바탕" w:eastAsia="함초롬바탕" w:hAnsi="함초롬바탕" w:cs="함초롬바탕" w:hint="eastAsia"/>
          <w:lang w:eastAsia="ko-KR"/>
        </w:rPr>
        <w:t>플레이리스트에 추가할 수 있다.</w:t>
      </w:r>
    </w:p>
    <w:p w14:paraId="70A1CB80" w14:textId="77777777" w:rsidR="00435C0F" w:rsidRDefault="00435C0F" w:rsidP="00435C0F">
      <w:pPr>
        <w:ind w:left="720"/>
        <w:rPr>
          <w:rFonts w:ascii="함초롬바탕" w:eastAsia="함초롬바탕" w:hAnsi="함초롬바탕" w:cs="함초롬바탕" w:hint="eastAsia"/>
          <w:lang w:eastAsia="ko-KR"/>
        </w:rPr>
      </w:pPr>
    </w:p>
    <w:p w14:paraId="105249A5" w14:textId="0F3E0F35" w:rsidR="00435C0F" w:rsidRDefault="00435C0F" w:rsidP="00435C0F">
      <w:pPr>
        <w:ind w:left="720"/>
        <w:rPr>
          <w:rFonts w:hint="eastAsia"/>
          <w:lang w:eastAsia="ko-KR"/>
        </w:rPr>
      </w:pPr>
    </w:p>
    <w:p w14:paraId="600F4A9F" w14:textId="45AE9CDD" w:rsidR="00FE145B" w:rsidRDefault="00FE145B" w:rsidP="00947771">
      <w:pPr>
        <w:rPr>
          <w:lang w:eastAsia="ko-KR"/>
        </w:rPr>
      </w:pPr>
    </w:p>
    <w:p w14:paraId="56C4A1BA" w14:textId="77777777" w:rsidR="00FE145B" w:rsidRPr="00947771" w:rsidRDefault="00FE145B" w:rsidP="00947771">
      <w:pPr>
        <w:rPr>
          <w:lang w:eastAsia="ko-KR"/>
        </w:rPr>
      </w:pPr>
    </w:p>
    <w:p w14:paraId="7D76D5D4" w14:textId="2EF131B1" w:rsidR="00092BFA" w:rsidRDefault="00947771" w:rsidP="00A25AD7">
      <w:pPr>
        <w:pStyle w:val="2"/>
      </w:pPr>
      <w:r w:rsidRPr="006227B1">
        <w:rPr>
          <w:noProof/>
        </w:rPr>
        <w:t>Non-functional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 w:rsidR="00092BFA">
        <w:t xml:space="preserve"> </w:t>
      </w:r>
      <w:r w:rsidR="00BF0D3E">
        <w:t>(</w:t>
      </w:r>
      <w:r w:rsidR="00BF0D3E">
        <w:rPr>
          <w:rFonts w:hint="eastAsia"/>
          <w:lang w:eastAsia="ko-KR"/>
        </w:rPr>
        <w:t>비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기능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118C5ED4" w14:textId="15DBC50E" w:rsidR="00503EA2" w:rsidRPr="007212AF" w:rsidRDefault="00A668AC" w:rsidP="00A25AD7">
      <w:pPr>
        <w:pStyle w:val="3"/>
        <w:rPr>
          <w:b/>
          <w:bCs/>
          <w:i w:val="0"/>
          <w:iCs/>
          <w:lang w:eastAsia="ko-KR"/>
        </w:rPr>
      </w:pPr>
      <w:r>
        <w:rPr>
          <w:rFonts w:hint="eastAsia"/>
          <w:b/>
          <w:bCs/>
          <w:i w:val="0"/>
          <w:iCs/>
          <w:lang w:eastAsia="ko-KR"/>
        </w:rPr>
        <w:t>보안</w:t>
      </w:r>
    </w:p>
    <w:p w14:paraId="7D28E4E8" w14:textId="4F49D19C" w:rsidR="00435C0F" w:rsidRPr="00435C0F" w:rsidRDefault="00435C0F" w:rsidP="00435C0F">
      <w:pPr>
        <w:pStyle w:val="af1"/>
        <w:ind w:left="720"/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로그인시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로직을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통해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데이터베이스에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해당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데이터가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존재하는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검사한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뒤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결과를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반환한다</w:t>
      </w:r>
      <w:r>
        <w:rPr>
          <w:rFonts w:eastAsia="함초롬바탕" w:hint="eastAsia"/>
        </w:rPr>
        <w:t>.</w:t>
      </w:r>
    </w:p>
    <w:p w14:paraId="1D93A661" w14:textId="40FAA64F" w:rsidR="00503EA2" w:rsidRPr="00503EA2" w:rsidRDefault="00503EA2" w:rsidP="00503EA2">
      <w:pPr>
        <w:pStyle w:val="af1"/>
      </w:pPr>
    </w:p>
    <w:p w14:paraId="4462A6BD" w14:textId="2D775A1C" w:rsidR="00503EA2" w:rsidRPr="007212AF" w:rsidRDefault="00A668AC" w:rsidP="00503EA2">
      <w:pPr>
        <w:pStyle w:val="3"/>
        <w:rPr>
          <w:rFonts w:cs="Arial"/>
          <w:b/>
          <w:bCs/>
          <w:i w:val="0"/>
          <w:iCs/>
        </w:rPr>
      </w:pPr>
      <w:r w:rsidRPr="007212AF">
        <w:rPr>
          <w:rFonts w:cs="Arial" w:hint="eastAsia"/>
          <w:b/>
          <w:bCs/>
          <w:i w:val="0"/>
          <w:iCs/>
        </w:rPr>
        <w:t>안</w:t>
      </w:r>
      <w:r>
        <w:rPr>
          <w:rFonts w:cs="Arial" w:hint="eastAsia"/>
          <w:b/>
          <w:bCs/>
          <w:i w:val="0"/>
          <w:iCs/>
          <w:lang w:eastAsia="ko-KR"/>
        </w:rPr>
        <w:t>정성</w:t>
      </w:r>
    </w:p>
    <w:p w14:paraId="54CC4104" w14:textId="3E6C5189" w:rsidR="00FE145B" w:rsidRDefault="00FE145B" w:rsidP="00435C0F">
      <w:pPr>
        <w:pStyle w:val="a9"/>
        <w:rPr>
          <w:rFonts w:hint="eastAsia"/>
          <w:lang w:eastAsia="ko-KR"/>
        </w:rPr>
      </w:pPr>
    </w:p>
    <w:p w14:paraId="135E6F55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5E095C5C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36FB1493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6BECA422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4BA592FC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53449FCC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55F9F1FB" w14:textId="77777777" w:rsidR="00435C0F" w:rsidRDefault="00435C0F" w:rsidP="00947771">
      <w:pPr>
        <w:pStyle w:val="a9"/>
        <w:ind w:left="0"/>
        <w:rPr>
          <w:lang w:eastAsia="ko-KR"/>
        </w:rPr>
      </w:pPr>
    </w:p>
    <w:p w14:paraId="54180ABE" w14:textId="77777777" w:rsidR="00435C0F" w:rsidRDefault="00435C0F" w:rsidP="00947771">
      <w:pPr>
        <w:pStyle w:val="a9"/>
        <w:ind w:left="0"/>
        <w:rPr>
          <w:lang w:eastAsia="ko-KR"/>
        </w:rPr>
      </w:pPr>
    </w:p>
    <w:p w14:paraId="5A72F35E" w14:textId="77777777" w:rsidR="00435C0F" w:rsidRDefault="00435C0F" w:rsidP="00947771">
      <w:pPr>
        <w:pStyle w:val="a9"/>
        <w:ind w:left="0"/>
        <w:rPr>
          <w:lang w:eastAsia="ko-KR"/>
        </w:rPr>
      </w:pPr>
    </w:p>
    <w:p w14:paraId="21A49F04" w14:textId="77777777" w:rsidR="00435C0F" w:rsidRDefault="00435C0F" w:rsidP="00947771">
      <w:pPr>
        <w:pStyle w:val="a9"/>
        <w:ind w:left="0"/>
        <w:rPr>
          <w:lang w:eastAsia="ko-KR"/>
        </w:rPr>
      </w:pPr>
    </w:p>
    <w:p w14:paraId="7FD0CE06" w14:textId="77777777" w:rsidR="00435C0F" w:rsidRDefault="00435C0F" w:rsidP="00947771">
      <w:pPr>
        <w:pStyle w:val="a9"/>
        <w:ind w:left="0"/>
        <w:rPr>
          <w:lang w:eastAsia="ko-KR"/>
        </w:rPr>
      </w:pPr>
    </w:p>
    <w:p w14:paraId="3162AF3C" w14:textId="77777777" w:rsidR="00435C0F" w:rsidRDefault="00435C0F" w:rsidP="00947771">
      <w:pPr>
        <w:pStyle w:val="a9"/>
        <w:ind w:left="0"/>
        <w:rPr>
          <w:lang w:eastAsia="ko-KR"/>
        </w:rPr>
      </w:pPr>
    </w:p>
    <w:p w14:paraId="45E75606" w14:textId="77777777" w:rsidR="00106F8F" w:rsidRDefault="00106F8F" w:rsidP="00947771">
      <w:pPr>
        <w:pStyle w:val="a9"/>
        <w:ind w:left="0"/>
        <w:rPr>
          <w:lang w:eastAsia="ko-KR"/>
        </w:rPr>
      </w:pPr>
    </w:p>
    <w:p w14:paraId="50CF55F0" w14:textId="77777777" w:rsidR="00106F8F" w:rsidRDefault="00106F8F" w:rsidP="00947771">
      <w:pPr>
        <w:pStyle w:val="a9"/>
        <w:ind w:left="0"/>
        <w:rPr>
          <w:rFonts w:hint="eastAsia"/>
          <w:lang w:eastAsia="ko-KR"/>
        </w:rPr>
      </w:pPr>
    </w:p>
    <w:p w14:paraId="1749BB94" w14:textId="77777777" w:rsidR="00D23CF0" w:rsidRPr="00947771" w:rsidRDefault="00D23CF0" w:rsidP="00947771">
      <w:pPr>
        <w:pStyle w:val="a9"/>
        <w:ind w:left="0"/>
        <w:rPr>
          <w:lang w:eastAsia="ko-KR"/>
        </w:rPr>
      </w:pPr>
    </w:p>
    <w:p w14:paraId="49D05D20" w14:textId="37869EF0" w:rsidR="00092BFA" w:rsidRDefault="00092BFA">
      <w:pPr>
        <w:pStyle w:val="2"/>
        <w:rPr>
          <w:lang w:eastAsia="ko-KR"/>
        </w:rPr>
      </w:pPr>
      <w:bookmarkStart w:id="6" w:name="_Toc456598608"/>
      <w:r>
        <w:rPr>
          <w:lang w:eastAsia="ko-KR"/>
        </w:rPr>
        <w:lastRenderedPageBreak/>
        <w:t>Interfaces</w:t>
      </w:r>
      <w:bookmarkEnd w:id="6"/>
      <w:r w:rsidR="00BF0D3E">
        <w:rPr>
          <w:lang w:eastAsia="ko-KR"/>
        </w:rPr>
        <w:t xml:space="preserve"> (</w:t>
      </w:r>
      <w:r w:rsidR="00BF0D3E">
        <w:rPr>
          <w:rFonts w:hint="eastAsia"/>
          <w:lang w:eastAsia="ko-KR"/>
        </w:rPr>
        <w:t>인터페이스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3BA0B8E5" w14:textId="776167FD" w:rsidR="00092BFA" w:rsidRDefault="00092BFA">
      <w:pPr>
        <w:pStyle w:val="3"/>
        <w:rPr>
          <w:b/>
          <w:bCs/>
          <w:lang w:eastAsia="ko-KR"/>
        </w:rPr>
      </w:pPr>
      <w:bookmarkStart w:id="7" w:name="_Toc456598609"/>
      <w:r w:rsidRPr="007212AF">
        <w:rPr>
          <w:b/>
          <w:bCs/>
        </w:rPr>
        <w:t>User Interfaces</w:t>
      </w:r>
      <w:bookmarkEnd w:id="7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유저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588AD4EC" w14:textId="74699410" w:rsidR="00D23CF0" w:rsidRDefault="00600650" w:rsidP="00243B1C">
      <w:pPr>
        <w:rPr>
          <w:noProof/>
        </w:rPr>
      </w:pPr>
      <w:r w:rsidRPr="00600650">
        <w:rPr>
          <w:noProof/>
        </w:rPr>
        <w:drawing>
          <wp:anchor distT="0" distB="0" distL="114300" distR="114300" simplePos="0" relativeHeight="251659264" behindDoc="0" locked="0" layoutInCell="1" allowOverlap="1" wp14:anchorId="01634012" wp14:editId="431AF6EF">
            <wp:simplePos x="0" y="0"/>
            <wp:positionH relativeFrom="column">
              <wp:posOffset>2257425</wp:posOffset>
            </wp:positionH>
            <wp:positionV relativeFrom="paragraph">
              <wp:posOffset>6350</wp:posOffset>
            </wp:positionV>
            <wp:extent cx="1645285" cy="3362325"/>
            <wp:effectExtent l="0" t="0" r="0" b="0"/>
            <wp:wrapNone/>
            <wp:docPr id="1305764367" name="그림 1305764367" descr="텍스트, 스크린샷, 모바일 기기, 통신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64367" name="그림 1305764367" descr="텍스트, 스크린샷, 모바일 기기, 통신 장치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50">
        <w:rPr>
          <w:noProof/>
        </w:rPr>
        <w:drawing>
          <wp:anchor distT="0" distB="0" distL="114300" distR="114300" simplePos="0" relativeHeight="251660288" behindDoc="0" locked="0" layoutInCell="1" allowOverlap="1" wp14:anchorId="57A305DB" wp14:editId="41B8ACC5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1626235" cy="3348437"/>
            <wp:effectExtent l="0" t="0" r="0" b="4445"/>
            <wp:wrapNone/>
            <wp:docPr id="6" name="그림 5" descr="전자제품, 텍스트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전자제품, 텍스트, 스크린샷, 멀티미디어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3348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50">
        <w:rPr>
          <w:noProof/>
        </w:rPr>
        <w:t xml:space="preserve"> </w:t>
      </w:r>
      <w:r w:rsidRPr="00600650">
        <w:rPr>
          <w:noProof/>
        </w:rPr>
        <w:drawing>
          <wp:inline distT="0" distB="0" distL="0" distR="0" wp14:anchorId="4DC0B8DD" wp14:editId="21A491C3">
            <wp:extent cx="1671050" cy="3381375"/>
            <wp:effectExtent l="0" t="0" r="5715" b="0"/>
            <wp:docPr id="4" name="그림 3" descr="텍스트, 스크린샷, 멀티미디어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멀티미디어, 정보기기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5445" cy="33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65C3" w14:textId="1AF77450" w:rsidR="00D23CF0" w:rsidRDefault="00D23CF0" w:rsidP="00243B1C">
      <w:pPr>
        <w:rPr>
          <w:lang w:eastAsia="ko-KR"/>
        </w:rPr>
      </w:pPr>
    </w:p>
    <w:p w14:paraId="0832CF6F" w14:textId="209AB510" w:rsidR="00D23CF0" w:rsidRDefault="00D23CF0" w:rsidP="00243B1C">
      <w:pPr>
        <w:rPr>
          <w:lang w:eastAsia="ko-KR"/>
        </w:rPr>
      </w:pPr>
    </w:p>
    <w:p w14:paraId="330F134F" w14:textId="105701C5" w:rsidR="00D23CF0" w:rsidRPr="00600650" w:rsidRDefault="00600650" w:rsidP="00600650">
      <w:pPr>
        <w:jc w:val="center"/>
        <w:rPr>
          <w:sz w:val="36"/>
          <w:szCs w:val="36"/>
          <w:lang w:eastAsia="ko-KR"/>
        </w:rPr>
      </w:pPr>
      <w:r w:rsidRPr="00600650">
        <w:rPr>
          <w:rFonts w:hint="eastAsia"/>
          <w:sz w:val="36"/>
          <w:szCs w:val="36"/>
          <w:lang w:eastAsia="ko-KR"/>
        </w:rPr>
        <w:t>순서대로</w:t>
      </w:r>
    </w:p>
    <w:p w14:paraId="5F18F8CC" w14:textId="5BF717A2" w:rsidR="00600650" w:rsidRPr="00600650" w:rsidRDefault="00600650" w:rsidP="00600650">
      <w:pPr>
        <w:jc w:val="center"/>
        <w:rPr>
          <w:rFonts w:hint="eastAsia"/>
          <w:sz w:val="36"/>
          <w:szCs w:val="36"/>
          <w:lang w:eastAsia="ko-KR"/>
        </w:rPr>
      </w:pPr>
      <w:r w:rsidRPr="00600650">
        <w:rPr>
          <w:rFonts w:hint="eastAsia"/>
          <w:sz w:val="36"/>
          <w:szCs w:val="36"/>
          <w:lang w:eastAsia="ko-KR"/>
        </w:rPr>
        <w:t>로그인</w:t>
      </w:r>
      <w:r w:rsidRPr="00600650">
        <w:rPr>
          <w:rFonts w:hint="eastAsia"/>
          <w:sz w:val="36"/>
          <w:szCs w:val="36"/>
          <w:lang w:eastAsia="ko-KR"/>
        </w:rPr>
        <w:t xml:space="preserve"> </w:t>
      </w:r>
      <w:r w:rsidRPr="00600650">
        <w:rPr>
          <w:sz w:val="36"/>
          <w:szCs w:val="36"/>
          <w:lang w:eastAsia="ko-KR"/>
        </w:rPr>
        <w:t xml:space="preserve">– </w:t>
      </w:r>
      <w:r w:rsidRPr="00600650">
        <w:rPr>
          <w:rFonts w:hint="eastAsia"/>
          <w:sz w:val="36"/>
          <w:szCs w:val="36"/>
          <w:lang w:eastAsia="ko-KR"/>
        </w:rPr>
        <w:t>차트</w:t>
      </w:r>
      <w:r w:rsidRPr="00600650">
        <w:rPr>
          <w:rFonts w:hint="eastAsia"/>
          <w:sz w:val="36"/>
          <w:szCs w:val="36"/>
          <w:lang w:eastAsia="ko-KR"/>
        </w:rPr>
        <w:t xml:space="preserve"> </w:t>
      </w:r>
      <w:r w:rsidRPr="00600650">
        <w:rPr>
          <w:sz w:val="36"/>
          <w:szCs w:val="36"/>
          <w:lang w:eastAsia="ko-KR"/>
        </w:rPr>
        <w:t xml:space="preserve">– </w:t>
      </w:r>
      <w:r w:rsidRPr="00600650">
        <w:rPr>
          <w:rFonts w:hint="eastAsia"/>
          <w:sz w:val="36"/>
          <w:szCs w:val="36"/>
          <w:lang w:eastAsia="ko-KR"/>
        </w:rPr>
        <w:t>플레이리스트</w:t>
      </w:r>
    </w:p>
    <w:p w14:paraId="01D43DC9" w14:textId="77777777" w:rsidR="00D23CF0" w:rsidRDefault="00D23CF0" w:rsidP="00243B1C">
      <w:pPr>
        <w:rPr>
          <w:lang w:eastAsia="ko-KR"/>
        </w:rPr>
      </w:pPr>
    </w:p>
    <w:p w14:paraId="30E87B19" w14:textId="33CB34E5" w:rsidR="00600650" w:rsidRPr="00243B1C" w:rsidRDefault="00600650" w:rsidP="00D03A5D">
      <w:pPr>
        <w:pStyle w:val="af1"/>
        <w:ind w:firstLine="72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로그인 기능을 통해 로그인 한 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메인 화면인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 xml:space="preserve">차트 </w:t>
      </w:r>
      <w:r>
        <w:rPr>
          <w:rFonts w:ascii="함초롬바탕" w:eastAsia="함초롬바탕" w:hAnsi="함초롬바탕" w:cs="함초롬바탕"/>
        </w:rPr>
        <w:t xml:space="preserve">&amp; </w:t>
      </w:r>
      <w:r>
        <w:rPr>
          <w:rFonts w:ascii="함초롬바탕" w:eastAsia="함초롬바탕" w:hAnsi="함초롬바탕" w:cs="함초롬바탕" w:hint="eastAsia"/>
        </w:rPr>
        <w:t>플레이리스트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 xml:space="preserve"> 페이지로 이동 차트와 플레이리스트는 버튼을 통해 이동한 다.</w:t>
      </w:r>
    </w:p>
    <w:p w14:paraId="3AA41236" w14:textId="55A4DA5F" w:rsidR="00092BFA" w:rsidRPr="007212AF" w:rsidRDefault="00092BFA">
      <w:pPr>
        <w:pStyle w:val="3"/>
        <w:rPr>
          <w:b/>
          <w:bCs/>
        </w:rPr>
      </w:pPr>
      <w:bookmarkStart w:id="8" w:name="_Toc456598610"/>
      <w:r w:rsidRPr="007212AF">
        <w:rPr>
          <w:b/>
          <w:bCs/>
        </w:rPr>
        <w:t>Hardware Interfaces</w:t>
      </w:r>
      <w:bookmarkEnd w:id="8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하드웨어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7F8BF2B" w14:textId="30D2838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</w:t>
      </w:r>
      <w:r>
        <w:rPr>
          <w:rFonts w:eastAsia="함초롬바탕" w:hint="eastAsia"/>
        </w:rPr>
        <w:t>요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14:paraId="231AEBEF" w14:textId="1A3A26B6" w:rsidR="00947771" w:rsidRPr="00947771" w:rsidRDefault="007212AF" w:rsidP="007212AF">
      <w:pPr>
        <w:pStyle w:val="af1"/>
        <w:ind w:firstLine="720"/>
      </w:pP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개발용</w:t>
      </w:r>
      <w:r>
        <w:rPr>
          <w:rFonts w:ascii="함초롬바탕" w:eastAsia="함초롬바탕" w:hAnsi="함초롬바탕" w:cs="함초롬바탕" w:hint="eastAsia"/>
        </w:rPr>
        <w:t xml:space="preserve">PC, </w:t>
      </w:r>
      <w:r>
        <w:rPr>
          <w:rFonts w:eastAsia="함초롬바탕"/>
        </w:rPr>
        <w:t>테스트용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핸드폰</w:t>
      </w:r>
    </w:p>
    <w:p w14:paraId="2662B746" w14:textId="2F1B42F9" w:rsidR="00092BFA" w:rsidRPr="007212AF" w:rsidRDefault="00092BFA">
      <w:pPr>
        <w:pStyle w:val="3"/>
        <w:rPr>
          <w:b/>
          <w:bCs/>
        </w:rPr>
      </w:pPr>
      <w:bookmarkStart w:id="9" w:name="_Toc456598611"/>
      <w:r w:rsidRPr="007212AF">
        <w:rPr>
          <w:b/>
          <w:bCs/>
        </w:rPr>
        <w:t>Software Interfaces</w:t>
      </w:r>
      <w:bookmarkEnd w:id="9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소프트웨어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2BD13FE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스튜디오를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5B0E1A6C" w14:textId="77777777" w:rsidR="007212AF" w:rsidRDefault="007212AF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GIT HUB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14:paraId="2ACE18CE" w14:textId="77777777" w:rsidR="00947771" w:rsidRPr="00947771" w:rsidRDefault="00947771" w:rsidP="00947771">
      <w:pPr>
        <w:rPr>
          <w:lang w:eastAsia="ko-KR"/>
        </w:rPr>
      </w:pPr>
    </w:p>
    <w:p w14:paraId="755AE6C8" w14:textId="57C837C6" w:rsidR="00092BFA" w:rsidRPr="007212AF" w:rsidRDefault="00092BFA">
      <w:pPr>
        <w:pStyle w:val="3"/>
        <w:rPr>
          <w:b/>
          <w:bCs/>
        </w:rPr>
      </w:pPr>
      <w:bookmarkStart w:id="10" w:name="_Toc456598612"/>
      <w:r w:rsidRPr="007212AF">
        <w:rPr>
          <w:b/>
          <w:bCs/>
        </w:rPr>
        <w:lastRenderedPageBreak/>
        <w:t>Communications Interfaces</w:t>
      </w:r>
      <w:bookmarkEnd w:id="10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통신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B2C3F52" w14:textId="27531539" w:rsidR="00947771" w:rsidRDefault="00947771" w:rsidP="00947771"/>
    <w:p w14:paraId="7B6F5A7D" w14:textId="77777777" w:rsidR="00A668AC" w:rsidRPr="00947771" w:rsidRDefault="00A668AC" w:rsidP="00947771"/>
    <w:p w14:paraId="32B2AFAC" w14:textId="3DE09173" w:rsidR="00092BFA" w:rsidRDefault="00947771">
      <w:pPr>
        <w:pStyle w:val="2"/>
      </w:pPr>
      <w:r w:rsidRPr="00D414A4">
        <w:rPr>
          <w:noProof/>
          <w:lang w:eastAsia="ko-KR"/>
        </w:rPr>
        <w:t>Other requirements</w:t>
      </w:r>
      <w:r w:rsidR="00A668AC">
        <w:rPr>
          <w:noProof/>
          <w:lang w:eastAsia="ko-KR"/>
        </w:rPr>
        <w:t xml:space="preserve"> (</w:t>
      </w:r>
      <w:r w:rsidR="00A668AC">
        <w:rPr>
          <w:rFonts w:hint="eastAsia"/>
          <w:noProof/>
          <w:lang w:eastAsia="ko-KR"/>
        </w:rPr>
        <w:t>기타</w:t>
      </w:r>
      <w:r w:rsidR="00A668AC">
        <w:rPr>
          <w:rFonts w:hint="eastAsia"/>
          <w:noProof/>
          <w:lang w:eastAsia="ko-KR"/>
        </w:rPr>
        <w:t xml:space="preserve"> </w:t>
      </w:r>
      <w:r w:rsidR="00A668AC">
        <w:rPr>
          <w:rFonts w:hint="eastAsia"/>
          <w:noProof/>
          <w:lang w:eastAsia="ko-KR"/>
        </w:rPr>
        <w:t>요구사항</w:t>
      </w:r>
      <w:r w:rsidR="00A668AC">
        <w:rPr>
          <w:rFonts w:hint="eastAsia"/>
          <w:noProof/>
          <w:lang w:eastAsia="ko-KR"/>
        </w:rPr>
        <w:t>)</w:t>
      </w:r>
    </w:p>
    <w:p w14:paraId="00D8E9FD" w14:textId="52E7F82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b/>
          <w:bCs/>
          <w:noProof/>
          <w:lang w:eastAsia="ko-KR"/>
        </w:rPr>
        <w:t>Throughput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처리량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1160BAF4" w14:textId="5D8A43FB" w:rsidR="00947771" w:rsidRPr="00347C78" w:rsidRDefault="00A668AC" w:rsidP="00347C78">
      <w:pPr>
        <w:pStyle w:val="af1"/>
        <w:ind w:left="720"/>
      </w:pP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369C84F9" w14:textId="1FEF9EA8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 xml:space="preserve">Response Time 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응답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2169E207" w14:textId="5D8B1659" w:rsidR="00947771" w:rsidRPr="007212AF" w:rsidRDefault="00D56577" w:rsidP="00D56577">
      <w:pPr>
        <w:ind w:left="720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로딩시간이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빨라야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가져오는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>)</w:t>
      </w:r>
    </w:p>
    <w:p w14:paraId="0C98DDBE" w14:textId="02120C07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Boot Time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부팅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ECE30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애플리케이션을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뜨는지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2CD3DDC" w14:textId="77777777" w:rsidR="00947771" w:rsidRPr="007212AF" w:rsidRDefault="00947771" w:rsidP="00947771">
      <w:pPr>
        <w:rPr>
          <w:rFonts w:hint="eastAsia"/>
          <w:b/>
          <w:bCs/>
          <w:lang w:eastAsia="ko-KR"/>
        </w:rPr>
      </w:pPr>
    </w:p>
    <w:p w14:paraId="40BBC533" w14:textId="6A258435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Legal requirements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법적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요구사항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50904CCB" w14:textId="79A875C5" w:rsidR="00D56577" w:rsidRDefault="00D56577" w:rsidP="00BF25D0">
      <w:pPr>
        <w:pStyle w:val="af1"/>
        <w:ind w:left="720"/>
        <w:rPr>
          <w:rFonts w:eastAsia="함초롬바탕"/>
        </w:rPr>
      </w:pPr>
      <w:bookmarkStart w:id="11" w:name="_Toc456598590"/>
      <w:r>
        <w:rPr>
          <w:rFonts w:eastAsia="함초롬바탕" w:hint="eastAsia"/>
        </w:rPr>
        <w:t>음원을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재생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하다보니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저작권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법에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걸리지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않도록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알아보고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진행을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해야한다</w:t>
      </w:r>
      <w:proofErr w:type="spellEnd"/>
      <w:r>
        <w:rPr>
          <w:rFonts w:eastAsia="함초롬바탕" w:hint="eastAsia"/>
        </w:rPr>
        <w:t>.</w:t>
      </w:r>
    </w:p>
    <w:p w14:paraId="4ADEECD3" w14:textId="77777777" w:rsidR="00D56577" w:rsidRDefault="00D56577" w:rsidP="00BF25D0">
      <w:pPr>
        <w:pStyle w:val="af1"/>
        <w:ind w:left="720"/>
        <w:rPr>
          <w:rFonts w:eastAsia="함초롬바탕"/>
        </w:rPr>
      </w:pPr>
    </w:p>
    <w:bookmarkEnd w:id="11"/>
    <w:p w14:paraId="6E26DC0E" w14:textId="77777777" w:rsidR="00BF25D0" w:rsidRPr="00BF25D0" w:rsidRDefault="00BF25D0" w:rsidP="008965C0">
      <w:pPr>
        <w:pStyle w:val="1"/>
        <w:rPr>
          <w:rFonts w:eastAsia="함초롬바탕"/>
        </w:rPr>
      </w:pPr>
      <w:r>
        <w:t>References (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)</w:t>
      </w:r>
    </w:p>
    <w:p w14:paraId="0E4E9FFC" w14:textId="442F4010" w:rsidR="002D20AE" w:rsidRPr="002D20AE" w:rsidRDefault="00D03A5D" w:rsidP="002D20AE">
      <w:pPr>
        <w:ind w:left="720"/>
        <w:jc w:val="both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PT</w:t>
      </w:r>
    </w:p>
    <w:sectPr w:rsidR="002D20AE" w:rsidRPr="002D20A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DDF5" w14:textId="77777777" w:rsidR="00227357" w:rsidRDefault="00227357">
      <w:pPr>
        <w:spacing w:line="240" w:lineRule="auto"/>
      </w:pPr>
      <w:r>
        <w:separator/>
      </w:r>
    </w:p>
  </w:endnote>
  <w:endnote w:type="continuationSeparator" w:id="0">
    <w:p w14:paraId="14CC1E16" w14:textId="77777777" w:rsidR="00227357" w:rsidRDefault="00227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40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D034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80004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4E4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408E1" w14:textId="3800BD38" w:rsidR="00092BFA" w:rsidRDefault="00092BFA">
          <w:pPr>
            <w:jc w:val="center"/>
          </w:pPr>
          <w:r>
            <w:sym w:font="Symbol" w:char="F0D3"/>
          </w:r>
          <w:fldSimple w:instr=" DOCPROPERTY &quot;Company&quot;  \* MERGEFORMAT ">
            <w:r w:rsidR="004C7991">
              <w:t>&lt;</w:t>
            </w:r>
            <w:r w:rsidR="00A253B1">
              <w:rPr>
                <w:rFonts w:hint="eastAsia"/>
                <w:lang w:eastAsia="ko-KR"/>
              </w:rPr>
              <w:t>사조</w:t>
            </w:r>
            <w:r w:rsidR="004C7991">
              <w:t>&gt;</w:t>
            </w:r>
          </w:fldSimple>
          <w:r>
            <w:t>, 20</w:t>
          </w:r>
          <w:r w:rsidR="00BF25D0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55D7A" w14:textId="77777777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03CA2915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ADC7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F55D" w14:textId="77777777" w:rsidR="00227357" w:rsidRDefault="00227357">
      <w:pPr>
        <w:spacing w:line="240" w:lineRule="auto"/>
      </w:pPr>
      <w:r>
        <w:separator/>
      </w:r>
    </w:p>
  </w:footnote>
  <w:footnote w:type="continuationSeparator" w:id="0">
    <w:p w14:paraId="191E36FF" w14:textId="77777777" w:rsidR="00227357" w:rsidRDefault="00227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B38A" w14:textId="77777777" w:rsidR="00092BFA" w:rsidRDefault="00092BFA">
    <w:pPr>
      <w:rPr>
        <w:sz w:val="24"/>
      </w:rPr>
    </w:pPr>
  </w:p>
  <w:p w14:paraId="7A1A7917" w14:textId="77777777" w:rsidR="00092BFA" w:rsidRDefault="00092BFA">
    <w:pPr>
      <w:pBdr>
        <w:top w:val="single" w:sz="6" w:space="1" w:color="auto"/>
      </w:pBdr>
      <w:rPr>
        <w:sz w:val="24"/>
      </w:rPr>
    </w:pPr>
  </w:p>
  <w:p w14:paraId="64A45DE4" w14:textId="50316FC5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C7991">
      <w:rPr>
        <w:rFonts w:ascii="Arial" w:hAnsi="Arial"/>
        <w:b/>
        <w:sz w:val="36"/>
      </w:rPr>
      <w:t>&lt;</w:t>
    </w:r>
    <w:r w:rsidR="00C1120F">
      <w:rPr>
        <w:rFonts w:ascii="Arial" w:hAnsi="Arial" w:hint="eastAsia"/>
        <w:b/>
        <w:sz w:val="36"/>
        <w:lang w:eastAsia="ko-KR"/>
      </w:rPr>
      <w:t>사조</w:t>
    </w:r>
    <w:r w:rsidR="00D47A21">
      <w:rPr>
        <w:rFonts w:ascii="Arial" w:hAnsi="Arial" w:hint="eastAsia"/>
        <w:b/>
        <w:sz w:val="36"/>
        <w:lang w:eastAsia="ko-KR"/>
      </w:rPr>
      <w:t>&gt;</w:t>
    </w:r>
    <w:r>
      <w:rPr>
        <w:rFonts w:ascii="Arial" w:hAnsi="Arial"/>
        <w:b/>
        <w:sz w:val="36"/>
      </w:rPr>
      <w:fldChar w:fldCharType="end"/>
    </w:r>
  </w:p>
  <w:p w14:paraId="10B2DB75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899D2FF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7D7AB6B2" w14:textId="77777777">
      <w:tc>
        <w:tcPr>
          <w:tcW w:w="6379" w:type="dxa"/>
        </w:tcPr>
        <w:p w14:paraId="2B4D1189" w14:textId="6E6101FB" w:rsidR="00092BFA" w:rsidRDefault="000000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C7991">
            <w:t>&lt;</w:t>
          </w:r>
          <w:proofErr w:type="spellStart"/>
          <w:r w:rsidR="00C1120F">
            <w:rPr>
              <w:rFonts w:hint="eastAsia"/>
              <w:lang w:eastAsia="ko-KR"/>
            </w:rPr>
            <w:t>팝송공부어플</w:t>
          </w:r>
          <w:proofErr w:type="spellEnd"/>
          <w:r w:rsidR="004C7991">
            <w:t>&gt;</w:t>
          </w:r>
          <w:r>
            <w:fldChar w:fldCharType="end"/>
          </w:r>
        </w:p>
      </w:tc>
      <w:tc>
        <w:tcPr>
          <w:tcW w:w="3179" w:type="dxa"/>
        </w:tcPr>
        <w:p w14:paraId="46A6864B" w14:textId="29705C8F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C1120F">
            <w:t>1&gt;</w:t>
          </w:r>
        </w:p>
      </w:tc>
    </w:tr>
    <w:tr w:rsidR="00092BFA" w14:paraId="3377DDD7" w14:textId="77777777">
      <w:tc>
        <w:tcPr>
          <w:tcW w:w="6379" w:type="dxa"/>
        </w:tcPr>
        <w:p w14:paraId="67BFC77E" w14:textId="77777777" w:rsidR="00092BFA" w:rsidRDefault="00000000">
          <w:fldSimple w:instr=" TITLE  \* MERGEFORMAT ">
            <w:r w:rsidR="004C7991">
              <w:t>Software Requirements Specification</w:t>
            </w:r>
          </w:fldSimple>
        </w:p>
      </w:tc>
      <w:tc>
        <w:tcPr>
          <w:tcW w:w="3179" w:type="dxa"/>
        </w:tcPr>
        <w:p w14:paraId="43551E4A" w14:textId="011B3AF6" w:rsidR="00092BFA" w:rsidRDefault="00092BFA">
          <w:r>
            <w:t xml:space="preserve">  Date:  &lt;</w:t>
          </w:r>
          <w:r w:rsidR="00D47A21">
            <w:t>2023-0</w:t>
          </w:r>
          <w:r w:rsidR="000D179B">
            <w:t>5</w:t>
          </w:r>
          <w:r w:rsidR="00D47A21">
            <w:t>-</w:t>
          </w:r>
          <w:r w:rsidR="000D179B">
            <w:t>21</w:t>
          </w:r>
          <w:r>
            <w:t>&gt;</w:t>
          </w:r>
        </w:p>
      </w:tc>
    </w:tr>
    <w:tr w:rsidR="00092BFA" w14:paraId="759B04BD" w14:textId="77777777">
      <w:tc>
        <w:tcPr>
          <w:tcW w:w="9558" w:type="dxa"/>
          <w:gridSpan w:val="2"/>
        </w:tcPr>
        <w:p w14:paraId="18865C98" w14:textId="3C613FDC" w:rsidR="00092BFA" w:rsidRDefault="00092BFA">
          <w:r>
            <w:t>&lt;</w:t>
          </w:r>
          <w:r w:rsidR="00C1120F">
            <w:rPr>
              <w:lang w:eastAsia="ko-KR"/>
            </w:rPr>
            <w:t>SAJO-</w:t>
          </w:r>
          <w:r w:rsidR="00BF25D0">
            <w:rPr>
              <w:lang w:eastAsia="ko-KR"/>
            </w:rPr>
            <w:t>MOV-202300</w:t>
          </w:r>
          <w:r w:rsidR="00B85C53">
            <w:rPr>
              <w:lang w:eastAsia="ko-KR"/>
            </w:rPr>
            <w:t>2</w:t>
          </w:r>
          <w:r>
            <w:t>&gt;</w:t>
          </w:r>
        </w:p>
      </w:tc>
    </w:tr>
  </w:tbl>
  <w:p w14:paraId="5711B87A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A128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2A6FF7"/>
    <w:multiLevelType w:val="hybridMultilevel"/>
    <w:tmpl w:val="F11C3E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14563B"/>
    <w:multiLevelType w:val="multilevel"/>
    <w:tmpl w:val="431CD7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58E50DEF"/>
    <w:multiLevelType w:val="hybridMultilevel"/>
    <w:tmpl w:val="93A6E8FC"/>
    <w:lvl w:ilvl="0" w:tplc="0409000F">
      <w:start w:val="1"/>
      <w:numFmt w:val="decimal"/>
      <w:lvlText w:val="%1."/>
      <w:lvlJc w:val="left"/>
      <w:pPr>
        <w:ind w:left="1600" w:hanging="440"/>
      </w:p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75F877E2"/>
    <w:multiLevelType w:val="multilevel"/>
    <w:tmpl w:val="E2624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B61F39"/>
    <w:multiLevelType w:val="hybridMultilevel"/>
    <w:tmpl w:val="0592FED2"/>
    <w:lvl w:ilvl="0" w:tplc="0409000F">
      <w:start w:val="1"/>
      <w:numFmt w:val="decimal"/>
      <w:lvlText w:val="%1."/>
      <w:lvlJc w:val="left"/>
      <w:pPr>
        <w:ind w:left="1600" w:hanging="440"/>
      </w:p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961111538">
    <w:abstractNumId w:val="0"/>
  </w:num>
  <w:num w:numId="2" w16cid:durableId="1317878987">
    <w:abstractNumId w:val="4"/>
  </w:num>
  <w:num w:numId="3" w16cid:durableId="1036583835">
    <w:abstractNumId w:val="5"/>
  </w:num>
  <w:num w:numId="4" w16cid:durableId="1089041008">
    <w:abstractNumId w:val="1"/>
  </w:num>
  <w:num w:numId="5" w16cid:durableId="1360396855">
    <w:abstractNumId w:val="2"/>
  </w:num>
  <w:num w:numId="6" w16cid:durableId="115156345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1"/>
    <w:rsid w:val="000664D2"/>
    <w:rsid w:val="00073E44"/>
    <w:rsid w:val="00074F66"/>
    <w:rsid w:val="00075E3F"/>
    <w:rsid w:val="00083B61"/>
    <w:rsid w:val="00092BFA"/>
    <w:rsid w:val="000931F0"/>
    <w:rsid w:val="000B1C9F"/>
    <w:rsid w:val="000D179B"/>
    <w:rsid w:val="000D7E69"/>
    <w:rsid w:val="000E0623"/>
    <w:rsid w:val="00106F8F"/>
    <w:rsid w:val="001708FC"/>
    <w:rsid w:val="001736EC"/>
    <w:rsid w:val="00185C5F"/>
    <w:rsid w:val="001932F6"/>
    <w:rsid w:val="001D0087"/>
    <w:rsid w:val="001E4A90"/>
    <w:rsid w:val="0020492C"/>
    <w:rsid w:val="00227357"/>
    <w:rsid w:val="0023493D"/>
    <w:rsid w:val="00243B1C"/>
    <w:rsid w:val="0025138D"/>
    <w:rsid w:val="002A6598"/>
    <w:rsid w:val="002C0BA0"/>
    <w:rsid w:val="002D20AE"/>
    <w:rsid w:val="002E0475"/>
    <w:rsid w:val="002E4A51"/>
    <w:rsid w:val="00314DB3"/>
    <w:rsid w:val="003373D5"/>
    <w:rsid w:val="00347C78"/>
    <w:rsid w:val="003522B2"/>
    <w:rsid w:val="00362171"/>
    <w:rsid w:val="003804FB"/>
    <w:rsid w:val="00393C50"/>
    <w:rsid w:val="003D0FE4"/>
    <w:rsid w:val="003E7AD3"/>
    <w:rsid w:val="00435C0F"/>
    <w:rsid w:val="00441AA7"/>
    <w:rsid w:val="00483078"/>
    <w:rsid w:val="004B4502"/>
    <w:rsid w:val="004B63F4"/>
    <w:rsid w:val="004C7991"/>
    <w:rsid w:val="00503EA2"/>
    <w:rsid w:val="00512E2F"/>
    <w:rsid w:val="0052668A"/>
    <w:rsid w:val="00547FA5"/>
    <w:rsid w:val="00584307"/>
    <w:rsid w:val="00587A05"/>
    <w:rsid w:val="005B06E2"/>
    <w:rsid w:val="005C534C"/>
    <w:rsid w:val="005E22B3"/>
    <w:rsid w:val="00600650"/>
    <w:rsid w:val="00614DAA"/>
    <w:rsid w:val="00620F9F"/>
    <w:rsid w:val="006227B1"/>
    <w:rsid w:val="0063307E"/>
    <w:rsid w:val="00641276"/>
    <w:rsid w:val="00646200"/>
    <w:rsid w:val="006801E0"/>
    <w:rsid w:val="00694F33"/>
    <w:rsid w:val="00704F3E"/>
    <w:rsid w:val="00720ECA"/>
    <w:rsid w:val="007212AF"/>
    <w:rsid w:val="00761C08"/>
    <w:rsid w:val="007652C3"/>
    <w:rsid w:val="00783221"/>
    <w:rsid w:val="007838B7"/>
    <w:rsid w:val="007862CB"/>
    <w:rsid w:val="007E41AD"/>
    <w:rsid w:val="007E76BF"/>
    <w:rsid w:val="00814938"/>
    <w:rsid w:val="008403E4"/>
    <w:rsid w:val="00873E3F"/>
    <w:rsid w:val="0087675F"/>
    <w:rsid w:val="008965C0"/>
    <w:rsid w:val="008A16ED"/>
    <w:rsid w:val="008D4420"/>
    <w:rsid w:val="0091745C"/>
    <w:rsid w:val="00944937"/>
    <w:rsid w:val="00947771"/>
    <w:rsid w:val="0097793C"/>
    <w:rsid w:val="009C580A"/>
    <w:rsid w:val="009D0D9C"/>
    <w:rsid w:val="009E0EBC"/>
    <w:rsid w:val="009E1225"/>
    <w:rsid w:val="00A13DA0"/>
    <w:rsid w:val="00A253B1"/>
    <w:rsid w:val="00A25AD7"/>
    <w:rsid w:val="00A2689B"/>
    <w:rsid w:val="00A268A1"/>
    <w:rsid w:val="00A36522"/>
    <w:rsid w:val="00A37AD8"/>
    <w:rsid w:val="00A668AC"/>
    <w:rsid w:val="00A72D15"/>
    <w:rsid w:val="00AB2542"/>
    <w:rsid w:val="00AD77C8"/>
    <w:rsid w:val="00AE24E6"/>
    <w:rsid w:val="00AE69C2"/>
    <w:rsid w:val="00B168E2"/>
    <w:rsid w:val="00B85C53"/>
    <w:rsid w:val="00BB4231"/>
    <w:rsid w:val="00BC69A0"/>
    <w:rsid w:val="00BD35FA"/>
    <w:rsid w:val="00BE1479"/>
    <w:rsid w:val="00BF0D3E"/>
    <w:rsid w:val="00BF25D0"/>
    <w:rsid w:val="00C1120F"/>
    <w:rsid w:val="00C13EFD"/>
    <w:rsid w:val="00C36B6A"/>
    <w:rsid w:val="00CD1175"/>
    <w:rsid w:val="00CF4F5D"/>
    <w:rsid w:val="00CF7369"/>
    <w:rsid w:val="00D03A5D"/>
    <w:rsid w:val="00D20558"/>
    <w:rsid w:val="00D23CF0"/>
    <w:rsid w:val="00D414A4"/>
    <w:rsid w:val="00D42040"/>
    <w:rsid w:val="00D47A21"/>
    <w:rsid w:val="00D56577"/>
    <w:rsid w:val="00D56A85"/>
    <w:rsid w:val="00D63362"/>
    <w:rsid w:val="00D67518"/>
    <w:rsid w:val="00DA5F83"/>
    <w:rsid w:val="00DD581C"/>
    <w:rsid w:val="00DE5DAD"/>
    <w:rsid w:val="00DE63F7"/>
    <w:rsid w:val="00E36887"/>
    <w:rsid w:val="00E84F81"/>
    <w:rsid w:val="00E93B51"/>
    <w:rsid w:val="00E965C5"/>
    <w:rsid w:val="00EA5DBE"/>
    <w:rsid w:val="00EB2969"/>
    <w:rsid w:val="00EC7A9B"/>
    <w:rsid w:val="00F03E8D"/>
    <w:rsid w:val="00F1101A"/>
    <w:rsid w:val="00F313D8"/>
    <w:rsid w:val="00FA1571"/>
    <w:rsid w:val="00FA51E2"/>
    <w:rsid w:val="00FA5A46"/>
    <w:rsid w:val="00FE145B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24350"/>
  <w15:chartTrackingRefBased/>
  <w15:docId w15:val="{4AF58937-BC6A-4CAD-BB6B-FE21A6A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3Char">
    <w:name w:val="제목 3 Char"/>
    <w:basedOn w:val="a0"/>
    <w:link w:val="3"/>
    <w:rsid w:val="00947771"/>
    <w:rPr>
      <w:rFonts w:ascii="Arial" w:hAnsi="Arial"/>
      <w:i/>
      <w:lang w:eastAsia="en-US"/>
    </w:rPr>
  </w:style>
  <w:style w:type="paragraph" w:customStyle="1" w:styleId="af1">
    <w:name w:val="바탕글"/>
    <w:basedOn w:val="a"/>
    <w:rsid w:val="00073E44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2">
    <w:name w:val="Normal (Web)"/>
    <w:basedOn w:val="a"/>
    <w:uiPriority w:val="99"/>
    <w:semiHidden/>
    <w:unhideWhenUsed/>
    <w:rsid w:val="00BF0D3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2Char">
    <w:name w:val="제목 2 Char"/>
    <w:basedOn w:val="a0"/>
    <w:link w:val="2"/>
    <w:rsid w:val="00503EA2"/>
    <w:rPr>
      <w:rFonts w:ascii="Arial" w:hAnsi="Arial"/>
      <w:b/>
      <w:lang w:eastAsia="en-US"/>
    </w:rPr>
  </w:style>
  <w:style w:type="character" w:customStyle="1" w:styleId="1Char">
    <w:name w:val="제목 1 Char"/>
    <w:basedOn w:val="a0"/>
    <w:link w:val="1"/>
    <w:rsid w:val="00BF25D0"/>
    <w:rPr>
      <w:rFonts w:ascii="Arial" w:hAnsi="Arial"/>
      <w:b/>
      <w:sz w:val="24"/>
      <w:lang w:eastAsia="en-US"/>
    </w:rPr>
  </w:style>
  <w:style w:type="character" w:styleId="af3">
    <w:name w:val="Unresolved Mention"/>
    <w:basedOn w:val="a0"/>
    <w:uiPriority w:val="99"/>
    <w:semiHidden/>
    <w:unhideWhenUsed/>
    <w:rsid w:val="002D20A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3804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insu\Desktop\RUP_Template%20(1)\&#50836;&#44396;&#49324;&#54637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3C9C-1A05-4947-8344-77FE93F3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1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Anminsu</dc:creator>
  <cp:keywords/>
  <dc:description/>
  <cp:lastModifiedBy>김태욱</cp:lastModifiedBy>
  <cp:revision>2</cp:revision>
  <cp:lastPrinted>1899-12-31T15:00:00Z</cp:lastPrinted>
  <dcterms:created xsi:type="dcterms:W3CDTF">2023-06-01T14:56:00Z</dcterms:created>
  <dcterms:modified xsi:type="dcterms:W3CDTF">2023-06-01T14:56:00Z</dcterms:modified>
</cp:coreProperties>
</file>